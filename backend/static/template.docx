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E103" w14:textId="77777777" w:rsidR="00A231B7" w:rsidRDefault="0029720B" w:rsidP="00AA589A">
      <w:pPr>
        <w:spacing w:line="240" w:lineRule="auto"/>
        <w:rPr>
          <w:color w:val="D6E3BC" w:themeColor="accent3" w:themeTint="66"/>
          <w:sz w:val="22"/>
          <w:szCs w:val="22"/>
        </w:rPr>
      </w:pPr>
      <w:r>
        <w:rPr>
          <w:noProof/>
          <w:color w:val="8064A2" w:themeColor="accent4"/>
          <w:sz w:val="28"/>
          <w:szCs w:val="28"/>
          <w:lang w:val="en-US"/>
        </w:rPr>
        <w:t>{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#</w:t>
      </w:r>
      <w:proofErr w:type="gramStart"/>
      <w:r w:rsidR="004560C9" w:rsidRPr="004560C9">
        <w:rPr>
          <w:noProof/>
          <w:color w:val="8064A2" w:themeColor="accent4"/>
          <w:sz w:val="28"/>
          <w:szCs w:val="28"/>
          <w:lang w:val="en-US"/>
        </w:rPr>
        <w:t>pages</w:t>
      </w:r>
      <w:r w:rsidR="004560C9" w:rsidRPr="0024251D">
        <w:rPr>
          <w:noProof/>
          <w:color w:val="D6E3BC" w:themeColor="accent3" w:themeTint="66"/>
          <w:sz w:val="28"/>
          <w:szCs w:val="28"/>
          <w:lang w:val="en-US"/>
        </w:rPr>
        <w:t>}</w:t>
      </w:r>
      <w:r w:rsidR="0036612F" w:rsidRPr="0024251D">
        <w:rPr>
          <w:color w:val="D6E3BC" w:themeColor="accent3" w:themeTint="66"/>
          <w:sz w:val="22"/>
          <w:szCs w:val="22"/>
        </w:rPr>
        <w:t>{</w:t>
      </w:r>
      <w:proofErr w:type="gramEnd"/>
      <w:r w:rsidR="0036612F" w:rsidRPr="0024251D">
        <w:rPr>
          <w:color w:val="D6E3BC" w:themeColor="accent3" w:themeTint="66"/>
          <w:sz w:val="22"/>
          <w:szCs w:val="22"/>
        </w:rPr>
        <w:t>#needsPageBreak}</w:t>
      </w:r>
    </w:p>
    <w:p w14:paraId="33F7D54C" w14:textId="77777777" w:rsidR="00AA589A" w:rsidRDefault="0036612F" w:rsidP="00AA589A">
      <w:pPr>
        <w:spacing w:line="240" w:lineRule="auto"/>
        <w:rPr>
          <w:color w:val="D6E3BC" w:themeColor="accent3" w:themeTint="66"/>
          <w:sz w:val="22"/>
          <w:szCs w:val="22"/>
        </w:rPr>
      </w:pPr>
      <w:r w:rsidRPr="0024251D">
        <w:rPr>
          <w:color w:val="D6E3BC" w:themeColor="accent3" w:themeTint="66"/>
          <w:sz w:val="22"/>
          <w:szCs w:val="22"/>
        </w:rPr>
        <w:t>{@pageBreak}</w:t>
      </w:r>
    </w:p>
    <w:p w14:paraId="3512685C" w14:textId="4EBB98C4" w:rsidR="00727A17" w:rsidRPr="00AA589A" w:rsidRDefault="0036612F" w:rsidP="00AA589A">
      <w:pPr>
        <w:spacing w:line="240" w:lineRule="auto"/>
        <w:rPr>
          <w:color w:val="D6E3BC" w:themeColor="accent3" w:themeTint="66"/>
          <w:sz w:val="22"/>
          <w:szCs w:val="22"/>
        </w:rPr>
      </w:pPr>
      <w:r w:rsidRPr="0024251D">
        <w:rPr>
          <w:color w:val="D6E3BC" w:themeColor="accent3" w:themeTint="66"/>
          <w:sz w:val="22"/>
          <w:szCs w:val="22"/>
        </w:rPr>
        <w:t>{/</w:t>
      </w:r>
      <w:proofErr w:type="spellStart"/>
      <w:proofErr w:type="gramStart"/>
      <w:r w:rsidRPr="0024251D">
        <w:rPr>
          <w:color w:val="D6E3BC" w:themeColor="accent3" w:themeTint="66"/>
          <w:sz w:val="22"/>
          <w:szCs w:val="22"/>
        </w:rPr>
        <w:t>needsPageBreak</w:t>
      </w:r>
      <w:proofErr w:type="spellEnd"/>
      <w:r w:rsidR="009C1D40" w:rsidRPr="001B7538">
        <w:rPr>
          <w:color w:val="FFFFFF" w:themeColor="background1"/>
          <w:sz w:val="28"/>
          <w:szCs w:val="28"/>
        </w:rPr>
        <w:t>}</w:t>
      </w:r>
      <w:r w:rsidR="001B7538" w:rsidRPr="001B7538">
        <w:rPr>
          <w:color w:val="FFFFFF" w:themeColor="background1"/>
          <w:sz w:val="28"/>
          <w:szCs w:val="28"/>
        </w:rPr>
        <w:t>{</w:t>
      </w:r>
      <w:proofErr w:type="gramEnd"/>
      <w:r w:rsidR="001B7538" w:rsidRPr="001B7538">
        <w:rPr>
          <w:color w:val="FFFFFF" w:themeColor="background1"/>
          <w:sz w:val="28"/>
          <w:szCs w:val="28"/>
        </w:rPr>
        <w:t>#</w:t>
      </w:r>
      <w:proofErr w:type="gramStart"/>
      <w:r w:rsidR="001B7538" w:rsidRPr="001B7538">
        <w:rPr>
          <w:color w:val="FFFFFF" w:themeColor="background1"/>
          <w:sz w:val="28"/>
          <w:szCs w:val="28"/>
        </w:rPr>
        <w:t>isOddPage}</w:t>
      </w:r>
      <w:r w:rsidR="001B7538" w:rsidRPr="001B7538">
        <w:rPr>
          <w:color w:val="EEECE1" w:themeColor="background2"/>
        </w:rPr>
        <w:t>{</w:t>
      </w:r>
      <w:proofErr w:type="gramEnd"/>
      <w:r w:rsidR="001B7538" w:rsidRPr="001B7538">
        <w:rPr>
          <w:color w:val="EEECE1" w:themeColor="background2"/>
          <w:sz w:val="28"/>
          <w:szCs w:val="28"/>
        </w:rPr>
        <w:t>tibetanPageMarker} {/</w:t>
      </w:r>
      <w:proofErr w:type="spellStart"/>
      <w:proofErr w:type="gramStart"/>
      <w:r w:rsidR="001B7538" w:rsidRPr="001B7538">
        <w:rPr>
          <w:color w:val="EEECE1" w:themeColor="background2"/>
          <w:sz w:val="28"/>
          <w:szCs w:val="28"/>
        </w:rPr>
        <w:t>isOddPag</w:t>
      </w:r>
      <w:r w:rsidR="00B1471D">
        <w:rPr>
          <w:color w:val="EEECE1" w:themeColor="background2"/>
          <w:sz w:val="28"/>
          <w:szCs w:val="28"/>
        </w:rPr>
        <w:t>e</w:t>
      </w:r>
      <w:proofErr w:type="spellEnd"/>
      <w:r w:rsidR="00B1471D">
        <w:rPr>
          <w:color w:val="EEECE1" w:themeColor="background2"/>
          <w:sz w:val="28"/>
          <w:szCs w:val="28"/>
        </w:rPr>
        <w:t>}{</w:t>
      </w:r>
      <w:proofErr w:type="gramEnd"/>
      <w:r w:rsidR="00B1471D">
        <w:rPr>
          <w:color w:val="EEECE1" w:themeColor="background2"/>
          <w:sz w:val="28"/>
          <w:szCs w:val="28"/>
        </w:rPr>
        <w:t>source}</w:t>
      </w:r>
      <w:r w:rsidR="00A84B82">
        <w:rPr>
          <w:color w:val="FFFFFF" w:themeColor="background1"/>
          <w:sz w:val="28"/>
          <w:szCs w:val="28"/>
        </w:rPr>
        <w:br/>
      </w:r>
      <w:r w:rsidR="00FF7B53" w:rsidRPr="007B7D85">
        <w:rPr>
          <w:noProof/>
          <w:color w:val="7F7F7F" w:themeColor="text1" w:themeTint="80"/>
          <w:sz w:val="24"/>
          <w:szCs w:val="24"/>
          <w:lang w:val="en-US"/>
        </w:rPr>
        <w:t>{</w:t>
      </w:r>
      <w:r w:rsidR="004560C9" w:rsidRPr="007B7D85">
        <w:rPr>
          <w:noProof/>
          <w:color w:val="7F7F7F" w:themeColor="text1" w:themeTint="80"/>
          <w:sz w:val="24"/>
          <w:szCs w:val="24"/>
          <w:lang w:val="en-US"/>
        </w:rPr>
        <w:t>translation</w:t>
      </w:r>
      <w:r w:rsidR="00FF7B53" w:rsidRPr="007B7D85">
        <w:rPr>
          <w:noProof/>
          <w:color w:val="7F7F7F" w:themeColor="text1" w:themeTint="80"/>
          <w:sz w:val="24"/>
          <w:szCs w:val="24"/>
          <w:lang w:val="en-US"/>
        </w:rPr>
        <w:t>}</w:t>
      </w:r>
      <w:r w:rsidR="007B534B" w:rsidRPr="007B7D85">
        <w:rPr>
          <w:color w:val="7F7F7F" w:themeColor="text1" w:themeTint="80"/>
        </w:rPr>
        <w:t xml:space="preserve"> </w:t>
      </w:r>
      <w:r w:rsidR="009C1D40" w:rsidRPr="004560C9">
        <w:rPr>
          <w:noProof/>
          <w:color w:val="8064A2" w:themeColor="accent4"/>
          <w:sz w:val="28"/>
          <w:szCs w:val="28"/>
          <w:lang w:val="en-US"/>
        </w:rPr>
        <w:t>{/</w:t>
      </w:r>
      <w:r w:rsidR="009C1D40">
        <w:rPr>
          <w:noProof/>
          <w:color w:val="8064A2" w:themeColor="accent4"/>
          <w:sz w:val="28"/>
          <w:szCs w:val="28"/>
          <w:lang w:val="en-US"/>
        </w:rPr>
        <w:t>p</w:t>
      </w:r>
      <w:r w:rsidR="004560C9" w:rsidRPr="004560C9">
        <w:rPr>
          <w:bCs/>
          <w:noProof/>
          <w:color w:val="8064A2" w:themeColor="accent4"/>
          <w:sz w:val="28"/>
          <w:szCs w:val="28"/>
          <w:lang w:val="en-US"/>
        </w:rPr>
        <w:t>ages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}</w:t>
      </w:r>
    </w:p>
    <w:sectPr w:rsidR="00727A17" w:rsidRPr="00AA589A" w:rsidSect="007D364B">
      <w:headerReference w:type="even" r:id="rId8"/>
      <w:headerReference w:type="default" r:id="rId9"/>
      <w:headerReference w:type="first" r:id="rId10"/>
      <w:pgSz w:w="16834" w:h="5040" w:orient="landscape" w:code="180"/>
      <w:pgMar w:top="1134" w:right="1808" w:bottom="1135" w:left="1860" w:header="397" w:footer="448" w:gutter="0"/>
      <w:cols w:space="708"/>
      <w:docGrid w:type="linesAndChars" w:linePitch="5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38CA" w14:textId="77777777" w:rsidR="007D2074" w:rsidRDefault="007D2074">
      <w:r>
        <w:separator/>
      </w:r>
    </w:p>
  </w:endnote>
  <w:endnote w:type="continuationSeparator" w:id="0">
    <w:p w14:paraId="02E3478C" w14:textId="77777777" w:rsidR="007D2074" w:rsidRDefault="007D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molhari">
    <w:altName w:val="Microsoft Himalaya"/>
    <w:charset w:val="00"/>
    <w:family w:val="auto"/>
    <w:pitch w:val="variable"/>
    <w:sig w:usb0="A000006F" w:usb1="1001604A" w:usb2="0400006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altName w:val="Times New Roman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178EB" w14:textId="77777777" w:rsidR="007D2074" w:rsidRDefault="007D2074">
      <w:r>
        <w:separator/>
      </w:r>
    </w:p>
  </w:footnote>
  <w:footnote w:type="continuationSeparator" w:id="0">
    <w:p w14:paraId="0C6B8D76" w14:textId="77777777" w:rsidR="007D2074" w:rsidRDefault="007D2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032EC" w14:textId="594F8CA9" w:rsidR="00C36D5B" w:rsidRDefault="00C022F1">
    <w:pPr>
      <w:pStyle w:val="Header"/>
    </w:pP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842DBC4" wp14:editId="4CF11F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74936561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60"/>
                            <w:gridCol w:w="540"/>
                          </w:tblGrid>
                          <w:tr w:rsidR="00C36D5B" w14:paraId="506C5CA8" w14:textId="77777777" w:rsidTr="008E1A68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tbRl"/>
                              </w:tcPr>
                              <w:p w14:paraId="0F172FB5" w14:textId="77777777" w:rsidR="00C36D5B" w:rsidRDefault="00C36D5B" w:rsidP="007E2FE3">
                                <w:pPr>
                                  <w:pStyle w:val="SideTitle"/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s/>
                                  </w:rPr>
                                  <w:t>ཀ</w:t>
                                </w:r>
                                <w:r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078DF4FF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btLr"/>
                              </w:tcPr>
                              <w:p w14:paraId="6BFC7DA0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6</w: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682B8AD8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2DBC4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26" type="#_x0000_t202" style="position:absolute;margin-left:0;margin-top:0;width:732.25pt;height:164.9pt;z-index:-251653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60"/>
                      <w:gridCol w:w="540"/>
                    </w:tblGrid>
                    <w:tr w:rsidR="00C36D5B" w14:paraId="506C5CA8" w14:textId="77777777" w:rsidTr="008E1A68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tbRl"/>
                        </w:tcPr>
                        <w:p w14:paraId="0F172FB5" w14:textId="77777777" w:rsidR="00C36D5B" w:rsidRDefault="00C36D5B" w:rsidP="007E2FE3">
                          <w:pPr>
                            <w:pStyle w:val="SideTitle"/>
                          </w:pPr>
                          <w:r>
                            <w:tab/>
                          </w:r>
                          <w:r>
                            <w:rPr>
                              <w:cs/>
                            </w:rPr>
                            <w:t>ཀ</w:t>
                          </w:r>
                          <w:r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078DF4FF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btLr"/>
                        </w:tcPr>
                        <w:p w14:paraId="6BFC7DA0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</w:p>
                      </w:tc>
                    </w:tr>
                  </w:tbl>
                  <w:p w14:paraId="682B8AD8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3415" w14:textId="14CBC4F1" w:rsidR="00C36D5B" w:rsidRPr="00926CF7" w:rsidRDefault="00C022F1" w:rsidP="00E57D77">
    <w:pPr>
      <w:pStyle w:val="Header"/>
      <w:tabs>
        <w:tab w:val="clear" w:pos="4320"/>
        <w:tab w:val="clear" w:pos="8640"/>
        <w:tab w:val="center" w:pos="1480"/>
        <w:tab w:val="right" w:pos="2960"/>
      </w:tabs>
    </w:pPr>
    <w:r>
      <w:rPr>
        <w:noProof/>
        <w:lang w:eastAsia="en-GB" w:bidi="sa-IN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67F5D54D" wp14:editId="6075730E">
              <wp:simplePos x="0" y="0"/>
              <wp:positionH relativeFrom="page">
                <wp:posOffset>1088390</wp:posOffset>
              </wp:positionH>
              <wp:positionV relativeFrom="page">
                <wp:posOffset>752475</wp:posOffset>
              </wp:positionV>
              <wp:extent cx="970280" cy="222250"/>
              <wp:effectExtent l="254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40687232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5BDFA" w14:textId="2E7FED80" w:rsidR="00C36D5B" w:rsidRPr="00797680" w:rsidRDefault="00C36D5B" w:rsidP="00B97ACD">
                          <w:pPr>
                            <w:pStyle w:val="Yiggo"/>
                            <w:rPr>
                              <w:szCs w:val="35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5D54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7" type="#_x0000_t202" style="position:absolute;margin-left:85.7pt;margin-top:59.25pt;width:76.4pt;height:17.5pt;z-index:-2516546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" filled="f" stroked="f">
              <v:textbox inset="0,0,0,0">
                <w:txbxContent>
                  <w:p w14:paraId="1B25BDFA" w14:textId="2E7FED80" w:rsidR="00C36D5B" w:rsidRPr="00797680" w:rsidRDefault="00C36D5B" w:rsidP="00B97ACD">
                    <w:pPr>
                      <w:pStyle w:val="Yiggo"/>
                      <w:rPr>
                        <w:szCs w:val="35"/>
                      </w:rPr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5D04E8C7" wp14:editId="4D1A7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919493635" name="Text Box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480B9217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237205D6" w14:textId="77777777" w:rsidR="00C36D5B" w:rsidRPr="00E57D77" w:rsidRDefault="00C36D5B" w:rsidP="00954091">
                                <w:pPr>
                                  <w:pStyle w:val="SideTitle"/>
                                  <w:jc w:val="right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6856B383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6131A173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7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EF069F9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4E8C7" id="Text Box 159" o:spid="_x0000_s1028" type="#_x0000_t202" style="position:absolute;margin-left:0;margin-top:0;width:732.25pt;height:164.9pt;z-index:-251664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480B9217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237205D6" w14:textId="77777777" w:rsidR="00C36D5B" w:rsidRPr="00E57D77" w:rsidRDefault="00C36D5B" w:rsidP="00954091">
                          <w:pPr>
                            <w:pStyle w:val="SideTitle"/>
                            <w:jc w:val="right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6856B383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6131A173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7EF069F9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04C6E" w14:textId="4297168D" w:rsidR="00C36D5B" w:rsidRPr="00D30790" w:rsidRDefault="00C022F1" w:rsidP="00D307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062F329" wp14:editId="7922A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331704931" name="Text Box 1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5937D8BD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7216576A" w14:textId="77777777" w:rsidR="00C36D5B" w:rsidRPr="00E57D77" w:rsidRDefault="00C36D5B" w:rsidP="00954091">
                                <w:pPr>
                                  <w:pStyle w:val="SideTitle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5E246FD9" w14:textId="77777777" w:rsidR="00C36D5B" w:rsidRPr="00954091" w:rsidRDefault="00C36D5B" w:rsidP="00954091">
                                <w:pPr>
                                  <w:rPr>
                                    <w:lang w:val="is-I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36E3B8DD" w14:textId="77777777" w:rsidR="00C36D5B" w:rsidRDefault="00C36D5B" w:rsidP="007E2FE3">
                                <w:pPr>
                                  <w:tabs>
                                    <w:tab w:val="center" w:pos="1480"/>
                                    <w:tab w:val="right" w:pos="2960"/>
                                  </w:tabs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FC24E9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4E82BE6C" w14:textId="77777777" w:rsidR="00C36D5B" w:rsidRDefault="00C36D5B" w:rsidP="00D307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2F329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29" type="#_x0000_t202" style="position:absolute;margin-left:0;margin-top:0;width:732.25pt;height:164.9pt;z-index:-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5937D8BD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7216576A" w14:textId="77777777" w:rsidR="00C36D5B" w:rsidRPr="00E57D77" w:rsidRDefault="00C36D5B" w:rsidP="00954091">
                          <w:pPr>
                            <w:pStyle w:val="SideTitle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5E246FD9" w14:textId="77777777" w:rsidR="00C36D5B" w:rsidRPr="00954091" w:rsidRDefault="00C36D5B" w:rsidP="00954091">
                          <w:pPr>
                            <w:rPr>
                              <w:lang w:val="is-IS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36E3B8DD" w14:textId="77777777" w:rsidR="00C36D5B" w:rsidRDefault="00C36D5B" w:rsidP="007E2FE3">
                          <w:pPr>
                            <w:tabs>
                              <w:tab w:val="center" w:pos="1480"/>
                              <w:tab w:val="right" w:pos="2960"/>
                            </w:tabs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 w:rsidR="00FC24E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4E82BE6C" w14:textId="77777777" w:rsidR="00C36D5B" w:rsidRDefault="00C36D5B" w:rsidP="00D3079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1A3F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EBC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CA3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7E5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045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4AE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0FF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F6EE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0DE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CA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16F4"/>
    <w:multiLevelType w:val="hybridMultilevel"/>
    <w:tmpl w:val="593A9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EE16AB"/>
    <w:multiLevelType w:val="hybridMultilevel"/>
    <w:tmpl w:val="5B8EC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947114"/>
    <w:multiLevelType w:val="hybridMultilevel"/>
    <w:tmpl w:val="A6CC8E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026A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19452BC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BF4748"/>
    <w:multiLevelType w:val="hybridMultilevel"/>
    <w:tmpl w:val="B1FC9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061415"/>
    <w:multiLevelType w:val="hybridMultilevel"/>
    <w:tmpl w:val="18C6CF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6B4025"/>
    <w:multiLevelType w:val="hybridMultilevel"/>
    <w:tmpl w:val="3990A9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D85DA5"/>
    <w:multiLevelType w:val="hybridMultilevel"/>
    <w:tmpl w:val="80EA3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1238"/>
    <w:multiLevelType w:val="hybridMultilevel"/>
    <w:tmpl w:val="2D24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A5AD0"/>
    <w:multiLevelType w:val="hybridMultilevel"/>
    <w:tmpl w:val="4EBCE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5A697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6CE5A3C"/>
    <w:multiLevelType w:val="hybridMultilevel"/>
    <w:tmpl w:val="EE246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C028A"/>
    <w:multiLevelType w:val="hybridMultilevel"/>
    <w:tmpl w:val="38C0A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0911FD"/>
    <w:multiLevelType w:val="hybridMultilevel"/>
    <w:tmpl w:val="7BB6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5051"/>
    <w:multiLevelType w:val="hybridMultilevel"/>
    <w:tmpl w:val="12DAB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33392804">
    <w:abstractNumId w:val="23"/>
  </w:num>
  <w:num w:numId="2" w16cid:durableId="687171166">
    <w:abstractNumId w:val="22"/>
  </w:num>
  <w:num w:numId="3" w16cid:durableId="1437940849">
    <w:abstractNumId w:val="19"/>
  </w:num>
  <w:num w:numId="4" w16cid:durableId="351614806">
    <w:abstractNumId w:val="15"/>
  </w:num>
  <w:num w:numId="5" w16cid:durableId="141503053">
    <w:abstractNumId w:val="17"/>
  </w:num>
  <w:num w:numId="6" w16cid:durableId="1364135073">
    <w:abstractNumId w:val="25"/>
  </w:num>
  <w:num w:numId="7" w16cid:durableId="1774588061">
    <w:abstractNumId w:val="12"/>
  </w:num>
  <w:num w:numId="8" w16cid:durableId="1387337308">
    <w:abstractNumId w:val="16"/>
  </w:num>
  <w:num w:numId="9" w16cid:durableId="215625876">
    <w:abstractNumId w:val="11"/>
  </w:num>
  <w:num w:numId="10" w16cid:durableId="1407530960">
    <w:abstractNumId w:val="24"/>
  </w:num>
  <w:num w:numId="11" w16cid:durableId="1496258423">
    <w:abstractNumId w:val="10"/>
  </w:num>
  <w:num w:numId="12" w16cid:durableId="1510634492">
    <w:abstractNumId w:val="20"/>
  </w:num>
  <w:num w:numId="13" w16cid:durableId="1816140077">
    <w:abstractNumId w:val="18"/>
  </w:num>
  <w:num w:numId="14" w16cid:durableId="1841892447">
    <w:abstractNumId w:val="9"/>
  </w:num>
  <w:num w:numId="15" w16cid:durableId="405736062">
    <w:abstractNumId w:val="7"/>
  </w:num>
  <w:num w:numId="16" w16cid:durableId="1843659086">
    <w:abstractNumId w:val="6"/>
  </w:num>
  <w:num w:numId="17" w16cid:durableId="513879464">
    <w:abstractNumId w:val="5"/>
  </w:num>
  <w:num w:numId="18" w16cid:durableId="683290012">
    <w:abstractNumId w:val="4"/>
  </w:num>
  <w:num w:numId="19" w16cid:durableId="1586841741">
    <w:abstractNumId w:val="8"/>
  </w:num>
  <w:num w:numId="20" w16cid:durableId="631057637">
    <w:abstractNumId w:val="3"/>
  </w:num>
  <w:num w:numId="21" w16cid:durableId="426122906">
    <w:abstractNumId w:val="2"/>
  </w:num>
  <w:num w:numId="22" w16cid:durableId="800343922">
    <w:abstractNumId w:val="1"/>
  </w:num>
  <w:num w:numId="23" w16cid:durableId="102071532">
    <w:abstractNumId w:val="0"/>
  </w:num>
  <w:num w:numId="24" w16cid:durableId="288904374">
    <w:abstractNumId w:val="13"/>
  </w:num>
  <w:num w:numId="25" w16cid:durableId="30154458">
    <w:abstractNumId w:val="14"/>
  </w:num>
  <w:num w:numId="26" w16cid:durableId="12612617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VerticalSpacing w:val="553"/>
  <w:displayHorizont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་།–—’”•‥…‧′╴、。〉》」』】〕〞︰︱︳︴︶︸︺︼︾﹀﹂﹄﹏﹐﹑﹒﹔﹕﹖﹗﹚﹜﹞！），．：；？｜｝､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lioNumbered" w:val="0"/>
  </w:docVars>
  <w:rsids>
    <w:rsidRoot w:val="00C022F1"/>
    <w:rsid w:val="00002F27"/>
    <w:rsid w:val="00003E11"/>
    <w:rsid w:val="000069B7"/>
    <w:rsid w:val="000117A6"/>
    <w:rsid w:val="00012EB8"/>
    <w:rsid w:val="00014603"/>
    <w:rsid w:val="0001475E"/>
    <w:rsid w:val="00020EF1"/>
    <w:rsid w:val="00022FDC"/>
    <w:rsid w:val="00025A02"/>
    <w:rsid w:val="00027F80"/>
    <w:rsid w:val="00034ABC"/>
    <w:rsid w:val="000406F7"/>
    <w:rsid w:val="00043FF7"/>
    <w:rsid w:val="00052114"/>
    <w:rsid w:val="00057D07"/>
    <w:rsid w:val="00060B03"/>
    <w:rsid w:val="00064C69"/>
    <w:rsid w:val="00065793"/>
    <w:rsid w:val="00090325"/>
    <w:rsid w:val="000B3672"/>
    <w:rsid w:val="000B4EF5"/>
    <w:rsid w:val="000B5898"/>
    <w:rsid w:val="000C1754"/>
    <w:rsid w:val="000C3DA0"/>
    <w:rsid w:val="000E4A8F"/>
    <w:rsid w:val="000E5FD3"/>
    <w:rsid w:val="000E6EB4"/>
    <w:rsid w:val="000F1C71"/>
    <w:rsid w:val="000F7261"/>
    <w:rsid w:val="00101CD7"/>
    <w:rsid w:val="00105191"/>
    <w:rsid w:val="00106763"/>
    <w:rsid w:val="00107732"/>
    <w:rsid w:val="00110475"/>
    <w:rsid w:val="00111572"/>
    <w:rsid w:val="00112ED8"/>
    <w:rsid w:val="00120510"/>
    <w:rsid w:val="0012101F"/>
    <w:rsid w:val="001249E2"/>
    <w:rsid w:val="00131E16"/>
    <w:rsid w:val="00133CC9"/>
    <w:rsid w:val="00145653"/>
    <w:rsid w:val="00147F59"/>
    <w:rsid w:val="00156BC0"/>
    <w:rsid w:val="00157452"/>
    <w:rsid w:val="001603E4"/>
    <w:rsid w:val="00161791"/>
    <w:rsid w:val="00174257"/>
    <w:rsid w:val="001845AE"/>
    <w:rsid w:val="001870A7"/>
    <w:rsid w:val="00193808"/>
    <w:rsid w:val="00196A9A"/>
    <w:rsid w:val="001A1098"/>
    <w:rsid w:val="001A54B9"/>
    <w:rsid w:val="001B194E"/>
    <w:rsid w:val="001B7538"/>
    <w:rsid w:val="001B7E49"/>
    <w:rsid w:val="001C2B89"/>
    <w:rsid w:val="001C65CD"/>
    <w:rsid w:val="001D46C7"/>
    <w:rsid w:val="001D7C1E"/>
    <w:rsid w:val="001E64F3"/>
    <w:rsid w:val="001F0348"/>
    <w:rsid w:val="001F083D"/>
    <w:rsid w:val="002017AE"/>
    <w:rsid w:val="00206875"/>
    <w:rsid w:val="0021234B"/>
    <w:rsid w:val="0021273B"/>
    <w:rsid w:val="00215E0C"/>
    <w:rsid w:val="00215EB2"/>
    <w:rsid w:val="002161A7"/>
    <w:rsid w:val="00220DDC"/>
    <w:rsid w:val="00225ED7"/>
    <w:rsid w:val="002301A6"/>
    <w:rsid w:val="00230DD8"/>
    <w:rsid w:val="00240A08"/>
    <w:rsid w:val="002413CE"/>
    <w:rsid w:val="002416E3"/>
    <w:rsid w:val="0024251D"/>
    <w:rsid w:val="002527C4"/>
    <w:rsid w:val="00262964"/>
    <w:rsid w:val="0026722E"/>
    <w:rsid w:val="002677C4"/>
    <w:rsid w:val="00271079"/>
    <w:rsid w:val="00272A06"/>
    <w:rsid w:val="002807B2"/>
    <w:rsid w:val="00282393"/>
    <w:rsid w:val="00286377"/>
    <w:rsid w:val="00292B01"/>
    <w:rsid w:val="00292E1F"/>
    <w:rsid w:val="0029720B"/>
    <w:rsid w:val="002B0F3E"/>
    <w:rsid w:val="002B1D03"/>
    <w:rsid w:val="002B7670"/>
    <w:rsid w:val="002C01E8"/>
    <w:rsid w:val="002C55DD"/>
    <w:rsid w:val="002C6C40"/>
    <w:rsid w:val="002D28D1"/>
    <w:rsid w:val="002D43C4"/>
    <w:rsid w:val="002E126F"/>
    <w:rsid w:val="002E2027"/>
    <w:rsid w:val="002E205B"/>
    <w:rsid w:val="002E27B3"/>
    <w:rsid w:val="002E3B68"/>
    <w:rsid w:val="002E6ED0"/>
    <w:rsid w:val="002F05EF"/>
    <w:rsid w:val="002F2603"/>
    <w:rsid w:val="00305110"/>
    <w:rsid w:val="0030611D"/>
    <w:rsid w:val="00310B2A"/>
    <w:rsid w:val="00312564"/>
    <w:rsid w:val="00312BB0"/>
    <w:rsid w:val="00313BB0"/>
    <w:rsid w:val="00321798"/>
    <w:rsid w:val="00322494"/>
    <w:rsid w:val="00325933"/>
    <w:rsid w:val="003278B0"/>
    <w:rsid w:val="00331DFD"/>
    <w:rsid w:val="0033511B"/>
    <w:rsid w:val="00335C1E"/>
    <w:rsid w:val="003406D0"/>
    <w:rsid w:val="00341F23"/>
    <w:rsid w:val="003467D5"/>
    <w:rsid w:val="00351133"/>
    <w:rsid w:val="00355645"/>
    <w:rsid w:val="003564B6"/>
    <w:rsid w:val="00361E71"/>
    <w:rsid w:val="0036612F"/>
    <w:rsid w:val="003801E1"/>
    <w:rsid w:val="00386A90"/>
    <w:rsid w:val="00390B13"/>
    <w:rsid w:val="00390E9E"/>
    <w:rsid w:val="003A5C25"/>
    <w:rsid w:val="003B0A5B"/>
    <w:rsid w:val="003B1E6D"/>
    <w:rsid w:val="003B2574"/>
    <w:rsid w:val="003D0C3D"/>
    <w:rsid w:val="003D22C2"/>
    <w:rsid w:val="003D3077"/>
    <w:rsid w:val="003F02AE"/>
    <w:rsid w:val="003F1EFC"/>
    <w:rsid w:val="003F6577"/>
    <w:rsid w:val="00413C64"/>
    <w:rsid w:val="00413F82"/>
    <w:rsid w:val="00424B96"/>
    <w:rsid w:val="004360B9"/>
    <w:rsid w:val="004401CE"/>
    <w:rsid w:val="0044249A"/>
    <w:rsid w:val="00444112"/>
    <w:rsid w:val="0044568B"/>
    <w:rsid w:val="00451F19"/>
    <w:rsid w:val="004560C9"/>
    <w:rsid w:val="0046225C"/>
    <w:rsid w:val="0046443D"/>
    <w:rsid w:val="00480825"/>
    <w:rsid w:val="0049710A"/>
    <w:rsid w:val="00497CE0"/>
    <w:rsid w:val="004A1536"/>
    <w:rsid w:val="004A7EBA"/>
    <w:rsid w:val="004B02D1"/>
    <w:rsid w:val="004B5045"/>
    <w:rsid w:val="004C5952"/>
    <w:rsid w:val="004D01C7"/>
    <w:rsid w:val="004D3FD5"/>
    <w:rsid w:val="004D72A4"/>
    <w:rsid w:val="004E2180"/>
    <w:rsid w:val="004E67C5"/>
    <w:rsid w:val="004E74A7"/>
    <w:rsid w:val="004F47BE"/>
    <w:rsid w:val="0050542A"/>
    <w:rsid w:val="0050776A"/>
    <w:rsid w:val="005078A8"/>
    <w:rsid w:val="005102D6"/>
    <w:rsid w:val="0052652A"/>
    <w:rsid w:val="005364A5"/>
    <w:rsid w:val="0054476F"/>
    <w:rsid w:val="00551957"/>
    <w:rsid w:val="005529D3"/>
    <w:rsid w:val="0055386D"/>
    <w:rsid w:val="00561EDC"/>
    <w:rsid w:val="00563578"/>
    <w:rsid w:val="005653B4"/>
    <w:rsid w:val="00565764"/>
    <w:rsid w:val="005805DB"/>
    <w:rsid w:val="00586C31"/>
    <w:rsid w:val="00586D79"/>
    <w:rsid w:val="005A3FA6"/>
    <w:rsid w:val="005A4139"/>
    <w:rsid w:val="005A50DC"/>
    <w:rsid w:val="005A646D"/>
    <w:rsid w:val="005B0971"/>
    <w:rsid w:val="005B566D"/>
    <w:rsid w:val="005C0A01"/>
    <w:rsid w:val="005D2A14"/>
    <w:rsid w:val="005D6D2E"/>
    <w:rsid w:val="005E275D"/>
    <w:rsid w:val="005E67FB"/>
    <w:rsid w:val="005E6D06"/>
    <w:rsid w:val="005E75E8"/>
    <w:rsid w:val="005F0A9D"/>
    <w:rsid w:val="005F2A7D"/>
    <w:rsid w:val="005F5BCA"/>
    <w:rsid w:val="00604F3E"/>
    <w:rsid w:val="0061122F"/>
    <w:rsid w:val="00613614"/>
    <w:rsid w:val="00613BBC"/>
    <w:rsid w:val="00615DA6"/>
    <w:rsid w:val="00620F1D"/>
    <w:rsid w:val="00623192"/>
    <w:rsid w:val="00632A82"/>
    <w:rsid w:val="00635456"/>
    <w:rsid w:val="00641DDA"/>
    <w:rsid w:val="00646942"/>
    <w:rsid w:val="0065181A"/>
    <w:rsid w:val="00651A04"/>
    <w:rsid w:val="0065624C"/>
    <w:rsid w:val="006639C7"/>
    <w:rsid w:val="00664871"/>
    <w:rsid w:val="006713FF"/>
    <w:rsid w:val="00681A47"/>
    <w:rsid w:val="00681D6E"/>
    <w:rsid w:val="00691000"/>
    <w:rsid w:val="00693EA9"/>
    <w:rsid w:val="00694C49"/>
    <w:rsid w:val="006A16B4"/>
    <w:rsid w:val="006A775E"/>
    <w:rsid w:val="006B0444"/>
    <w:rsid w:val="006C0434"/>
    <w:rsid w:val="006C17B7"/>
    <w:rsid w:val="006C4F22"/>
    <w:rsid w:val="006C512E"/>
    <w:rsid w:val="006D1DD5"/>
    <w:rsid w:val="006E4F5C"/>
    <w:rsid w:val="006F59AD"/>
    <w:rsid w:val="006F5F9C"/>
    <w:rsid w:val="0070154E"/>
    <w:rsid w:val="007034C7"/>
    <w:rsid w:val="00703A59"/>
    <w:rsid w:val="00705E7F"/>
    <w:rsid w:val="00712364"/>
    <w:rsid w:val="007166D1"/>
    <w:rsid w:val="00717943"/>
    <w:rsid w:val="00726FBF"/>
    <w:rsid w:val="00727A17"/>
    <w:rsid w:val="0073517A"/>
    <w:rsid w:val="007373A0"/>
    <w:rsid w:val="00751497"/>
    <w:rsid w:val="00754D6F"/>
    <w:rsid w:val="00761FA4"/>
    <w:rsid w:val="00762FB8"/>
    <w:rsid w:val="00765044"/>
    <w:rsid w:val="00766DF4"/>
    <w:rsid w:val="0077160E"/>
    <w:rsid w:val="00772E5F"/>
    <w:rsid w:val="00781429"/>
    <w:rsid w:val="00784950"/>
    <w:rsid w:val="0079704F"/>
    <w:rsid w:val="00797680"/>
    <w:rsid w:val="00797C68"/>
    <w:rsid w:val="007B30F5"/>
    <w:rsid w:val="007B534B"/>
    <w:rsid w:val="007B652E"/>
    <w:rsid w:val="007B7D85"/>
    <w:rsid w:val="007C0E83"/>
    <w:rsid w:val="007C0ECE"/>
    <w:rsid w:val="007C1197"/>
    <w:rsid w:val="007C396E"/>
    <w:rsid w:val="007C577E"/>
    <w:rsid w:val="007D1184"/>
    <w:rsid w:val="007D1A72"/>
    <w:rsid w:val="007D2074"/>
    <w:rsid w:val="007D364B"/>
    <w:rsid w:val="007D654E"/>
    <w:rsid w:val="007D6656"/>
    <w:rsid w:val="007E06DE"/>
    <w:rsid w:val="007E2FE3"/>
    <w:rsid w:val="007E31CA"/>
    <w:rsid w:val="007E4A34"/>
    <w:rsid w:val="007E5773"/>
    <w:rsid w:val="007F1921"/>
    <w:rsid w:val="007F5D42"/>
    <w:rsid w:val="007F7D0E"/>
    <w:rsid w:val="0080300F"/>
    <w:rsid w:val="00804665"/>
    <w:rsid w:val="008132BD"/>
    <w:rsid w:val="00822CB4"/>
    <w:rsid w:val="0082607A"/>
    <w:rsid w:val="00827A2F"/>
    <w:rsid w:val="008305C8"/>
    <w:rsid w:val="00836EDC"/>
    <w:rsid w:val="00837FB5"/>
    <w:rsid w:val="00840E78"/>
    <w:rsid w:val="008445D6"/>
    <w:rsid w:val="00845380"/>
    <w:rsid w:val="00846010"/>
    <w:rsid w:val="00846054"/>
    <w:rsid w:val="00846195"/>
    <w:rsid w:val="00850EF0"/>
    <w:rsid w:val="00852FCD"/>
    <w:rsid w:val="0086016C"/>
    <w:rsid w:val="00870DF8"/>
    <w:rsid w:val="008851D3"/>
    <w:rsid w:val="00886BC7"/>
    <w:rsid w:val="0089190A"/>
    <w:rsid w:val="00894B89"/>
    <w:rsid w:val="0089724A"/>
    <w:rsid w:val="008A0134"/>
    <w:rsid w:val="008B2781"/>
    <w:rsid w:val="008B4ADA"/>
    <w:rsid w:val="008B597E"/>
    <w:rsid w:val="008C2AD6"/>
    <w:rsid w:val="008C6227"/>
    <w:rsid w:val="008D152A"/>
    <w:rsid w:val="008D2E78"/>
    <w:rsid w:val="008E1A68"/>
    <w:rsid w:val="008F25C8"/>
    <w:rsid w:val="0091050C"/>
    <w:rsid w:val="00911A48"/>
    <w:rsid w:val="00914BCE"/>
    <w:rsid w:val="00916C70"/>
    <w:rsid w:val="00926CF7"/>
    <w:rsid w:val="009334C9"/>
    <w:rsid w:val="00942883"/>
    <w:rsid w:val="009447E8"/>
    <w:rsid w:val="009453A3"/>
    <w:rsid w:val="009454F9"/>
    <w:rsid w:val="00947C8D"/>
    <w:rsid w:val="00952C8E"/>
    <w:rsid w:val="00954091"/>
    <w:rsid w:val="00957755"/>
    <w:rsid w:val="009605D2"/>
    <w:rsid w:val="00962DD2"/>
    <w:rsid w:val="00966AD1"/>
    <w:rsid w:val="009703F9"/>
    <w:rsid w:val="00973C59"/>
    <w:rsid w:val="009771F5"/>
    <w:rsid w:val="00982A22"/>
    <w:rsid w:val="00984FB0"/>
    <w:rsid w:val="009922D3"/>
    <w:rsid w:val="0099677F"/>
    <w:rsid w:val="009A0EE0"/>
    <w:rsid w:val="009A3458"/>
    <w:rsid w:val="009C1D40"/>
    <w:rsid w:val="009C408B"/>
    <w:rsid w:val="009C5478"/>
    <w:rsid w:val="009C6644"/>
    <w:rsid w:val="009D289C"/>
    <w:rsid w:val="009D5BEC"/>
    <w:rsid w:val="009D60BD"/>
    <w:rsid w:val="009D66FC"/>
    <w:rsid w:val="009F1882"/>
    <w:rsid w:val="009F6155"/>
    <w:rsid w:val="00A01F02"/>
    <w:rsid w:val="00A02116"/>
    <w:rsid w:val="00A12796"/>
    <w:rsid w:val="00A14D45"/>
    <w:rsid w:val="00A2122E"/>
    <w:rsid w:val="00A231B7"/>
    <w:rsid w:val="00A25019"/>
    <w:rsid w:val="00A5244C"/>
    <w:rsid w:val="00A7679A"/>
    <w:rsid w:val="00A84B82"/>
    <w:rsid w:val="00A84C7F"/>
    <w:rsid w:val="00A9246B"/>
    <w:rsid w:val="00AA0777"/>
    <w:rsid w:val="00AA589A"/>
    <w:rsid w:val="00AA68A4"/>
    <w:rsid w:val="00AB5416"/>
    <w:rsid w:val="00AC3B2B"/>
    <w:rsid w:val="00AC4B45"/>
    <w:rsid w:val="00AD0815"/>
    <w:rsid w:val="00AD6292"/>
    <w:rsid w:val="00AD6568"/>
    <w:rsid w:val="00AE6E28"/>
    <w:rsid w:val="00AE79B7"/>
    <w:rsid w:val="00AF07A5"/>
    <w:rsid w:val="00AF3241"/>
    <w:rsid w:val="00AF490B"/>
    <w:rsid w:val="00AF52CA"/>
    <w:rsid w:val="00AF6718"/>
    <w:rsid w:val="00B11378"/>
    <w:rsid w:val="00B1471D"/>
    <w:rsid w:val="00B158F7"/>
    <w:rsid w:val="00B233CB"/>
    <w:rsid w:val="00B2369D"/>
    <w:rsid w:val="00B24BE8"/>
    <w:rsid w:val="00B2611F"/>
    <w:rsid w:val="00B27A89"/>
    <w:rsid w:val="00B4021D"/>
    <w:rsid w:val="00B511E0"/>
    <w:rsid w:val="00B545C4"/>
    <w:rsid w:val="00B553CA"/>
    <w:rsid w:val="00B56524"/>
    <w:rsid w:val="00B57CF1"/>
    <w:rsid w:val="00B65864"/>
    <w:rsid w:val="00B661B1"/>
    <w:rsid w:val="00B73D9E"/>
    <w:rsid w:val="00B75EBB"/>
    <w:rsid w:val="00B81F41"/>
    <w:rsid w:val="00B918E7"/>
    <w:rsid w:val="00B91A2D"/>
    <w:rsid w:val="00B93F13"/>
    <w:rsid w:val="00B95C84"/>
    <w:rsid w:val="00B96897"/>
    <w:rsid w:val="00B97ACD"/>
    <w:rsid w:val="00B97EC4"/>
    <w:rsid w:val="00BA77C1"/>
    <w:rsid w:val="00BB0AB7"/>
    <w:rsid w:val="00BB3CC7"/>
    <w:rsid w:val="00BC014C"/>
    <w:rsid w:val="00BC2B79"/>
    <w:rsid w:val="00BD28A0"/>
    <w:rsid w:val="00BD5789"/>
    <w:rsid w:val="00BE2A9A"/>
    <w:rsid w:val="00BE331F"/>
    <w:rsid w:val="00BE49B8"/>
    <w:rsid w:val="00BE569F"/>
    <w:rsid w:val="00BE7895"/>
    <w:rsid w:val="00BF0E94"/>
    <w:rsid w:val="00BF39D8"/>
    <w:rsid w:val="00C022F1"/>
    <w:rsid w:val="00C05D50"/>
    <w:rsid w:val="00C1020B"/>
    <w:rsid w:val="00C123D3"/>
    <w:rsid w:val="00C133D9"/>
    <w:rsid w:val="00C14CF9"/>
    <w:rsid w:val="00C164DB"/>
    <w:rsid w:val="00C22023"/>
    <w:rsid w:val="00C2268F"/>
    <w:rsid w:val="00C2751D"/>
    <w:rsid w:val="00C27DA2"/>
    <w:rsid w:val="00C36D5B"/>
    <w:rsid w:val="00C41DEE"/>
    <w:rsid w:val="00C5168D"/>
    <w:rsid w:val="00C54730"/>
    <w:rsid w:val="00C559F6"/>
    <w:rsid w:val="00C56E77"/>
    <w:rsid w:val="00C60477"/>
    <w:rsid w:val="00C72962"/>
    <w:rsid w:val="00C770E8"/>
    <w:rsid w:val="00C77331"/>
    <w:rsid w:val="00C77FE3"/>
    <w:rsid w:val="00C82A96"/>
    <w:rsid w:val="00C84834"/>
    <w:rsid w:val="00C84C04"/>
    <w:rsid w:val="00C84E58"/>
    <w:rsid w:val="00C84FC8"/>
    <w:rsid w:val="00C86ACC"/>
    <w:rsid w:val="00C92E7B"/>
    <w:rsid w:val="00CA0A55"/>
    <w:rsid w:val="00CA1FF1"/>
    <w:rsid w:val="00CA4EC6"/>
    <w:rsid w:val="00CB543F"/>
    <w:rsid w:val="00CD32A8"/>
    <w:rsid w:val="00CD713A"/>
    <w:rsid w:val="00CE1538"/>
    <w:rsid w:val="00CF7232"/>
    <w:rsid w:val="00D01AF4"/>
    <w:rsid w:val="00D02296"/>
    <w:rsid w:val="00D03644"/>
    <w:rsid w:val="00D06EF3"/>
    <w:rsid w:val="00D10FED"/>
    <w:rsid w:val="00D1345D"/>
    <w:rsid w:val="00D150D9"/>
    <w:rsid w:val="00D22E94"/>
    <w:rsid w:val="00D254C7"/>
    <w:rsid w:val="00D25B2A"/>
    <w:rsid w:val="00D2652A"/>
    <w:rsid w:val="00D30790"/>
    <w:rsid w:val="00D319BE"/>
    <w:rsid w:val="00D35E7C"/>
    <w:rsid w:val="00D446A0"/>
    <w:rsid w:val="00D45DBD"/>
    <w:rsid w:val="00D510BA"/>
    <w:rsid w:val="00D60310"/>
    <w:rsid w:val="00D61677"/>
    <w:rsid w:val="00D66C5E"/>
    <w:rsid w:val="00D70A51"/>
    <w:rsid w:val="00D738F3"/>
    <w:rsid w:val="00D7773A"/>
    <w:rsid w:val="00D77878"/>
    <w:rsid w:val="00D807E2"/>
    <w:rsid w:val="00D84D98"/>
    <w:rsid w:val="00D90D31"/>
    <w:rsid w:val="00D91BAC"/>
    <w:rsid w:val="00D9286F"/>
    <w:rsid w:val="00D95997"/>
    <w:rsid w:val="00D95D91"/>
    <w:rsid w:val="00DB78AA"/>
    <w:rsid w:val="00DC0ACE"/>
    <w:rsid w:val="00DC24B5"/>
    <w:rsid w:val="00DD3E16"/>
    <w:rsid w:val="00DE2410"/>
    <w:rsid w:val="00DE5B59"/>
    <w:rsid w:val="00DE681B"/>
    <w:rsid w:val="00DF0B24"/>
    <w:rsid w:val="00DF0DE6"/>
    <w:rsid w:val="00E03BC8"/>
    <w:rsid w:val="00E14AFE"/>
    <w:rsid w:val="00E167D6"/>
    <w:rsid w:val="00E17170"/>
    <w:rsid w:val="00E26E25"/>
    <w:rsid w:val="00E32671"/>
    <w:rsid w:val="00E4224C"/>
    <w:rsid w:val="00E44F09"/>
    <w:rsid w:val="00E4512F"/>
    <w:rsid w:val="00E53ED0"/>
    <w:rsid w:val="00E57D77"/>
    <w:rsid w:val="00E65C3B"/>
    <w:rsid w:val="00E662B8"/>
    <w:rsid w:val="00E67986"/>
    <w:rsid w:val="00E7085B"/>
    <w:rsid w:val="00E71E06"/>
    <w:rsid w:val="00E72EAD"/>
    <w:rsid w:val="00E77D54"/>
    <w:rsid w:val="00E8236A"/>
    <w:rsid w:val="00EB37C3"/>
    <w:rsid w:val="00EB47F6"/>
    <w:rsid w:val="00EC12D1"/>
    <w:rsid w:val="00ED1C11"/>
    <w:rsid w:val="00ED32C3"/>
    <w:rsid w:val="00ED4C66"/>
    <w:rsid w:val="00ED74A2"/>
    <w:rsid w:val="00EE1C89"/>
    <w:rsid w:val="00EE25E7"/>
    <w:rsid w:val="00EE30E0"/>
    <w:rsid w:val="00EF42B9"/>
    <w:rsid w:val="00EF776B"/>
    <w:rsid w:val="00F02393"/>
    <w:rsid w:val="00F037FD"/>
    <w:rsid w:val="00F0507D"/>
    <w:rsid w:val="00F05D5B"/>
    <w:rsid w:val="00F066AF"/>
    <w:rsid w:val="00F06FAC"/>
    <w:rsid w:val="00F11627"/>
    <w:rsid w:val="00F11E56"/>
    <w:rsid w:val="00F308E7"/>
    <w:rsid w:val="00F30F95"/>
    <w:rsid w:val="00F32B65"/>
    <w:rsid w:val="00F34832"/>
    <w:rsid w:val="00F40914"/>
    <w:rsid w:val="00F46D47"/>
    <w:rsid w:val="00F5063F"/>
    <w:rsid w:val="00F527D7"/>
    <w:rsid w:val="00F60B9A"/>
    <w:rsid w:val="00F6449C"/>
    <w:rsid w:val="00F64A87"/>
    <w:rsid w:val="00F80FA9"/>
    <w:rsid w:val="00F82F69"/>
    <w:rsid w:val="00F83D10"/>
    <w:rsid w:val="00F90362"/>
    <w:rsid w:val="00F90C82"/>
    <w:rsid w:val="00F963B5"/>
    <w:rsid w:val="00FA32DB"/>
    <w:rsid w:val="00FA4A0F"/>
    <w:rsid w:val="00FB5214"/>
    <w:rsid w:val="00FB5C17"/>
    <w:rsid w:val="00FB74C3"/>
    <w:rsid w:val="00FC043B"/>
    <w:rsid w:val="00FC1F37"/>
    <w:rsid w:val="00FC24E9"/>
    <w:rsid w:val="00FD1EBD"/>
    <w:rsid w:val="00FD414D"/>
    <w:rsid w:val="00FD494B"/>
    <w:rsid w:val="00FD603D"/>
    <w:rsid w:val="00FE0D26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F30E0"/>
  <w15:docId w15:val="{A12F3A60-0A76-4901-9993-BDD6BD6C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ja-JP" w:bidi="bo-CN"/>
      </w:rPr>
    </w:rPrDefault>
    <w:pPrDefault>
      <w:pPr>
        <w:spacing w:before="80" w:line="30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caption" w:semiHidden="1" w:unhideWhenUsed="1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195"/>
    <w:rPr>
      <w:rFonts w:ascii="Jomolhari" w:hAnsi="Jomolhari" w:cs="Jomolhari"/>
      <w:sz w:val="36"/>
      <w:szCs w:val="36"/>
      <w:lang w:eastAsia="zh-CN"/>
    </w:rPr>
  </w:style>
  <w:style w:type="paragraph" w:styleId="Heading1">
    <w:name w:val="heading 1"/>
    <w:basedOn w:val="Normal"/>
    <w:next w:val="Normal"/>
    <w:rsid w:val="00FE0D26"/>
    <w:pPr>
      <w:keepNext/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rsid w:val="00FE0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FE0D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4808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808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808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80825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808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48082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10B2A"/>
    <w:rPr>
      <w:color w:val="0000FF"/>
      <w:u w:val="single"/>
    </w:rPr>
  </w:style>
  <w:style w:type="character" w:styleId="FollowedHyperlink">
    <w:name w:val="FollowedHyperlink"/>
    <w:semiHidden/>
    <w:rsid w:val="00310B2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F066A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rsid w:val="00D807E2"/>
    <w:pP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CA4EC6"/>
    <w:rPr>
      <w:rFonts w:ascii="Tahoma" w:hAnsi="Tahoma"/>
      <w:sz w:val="20"/>
      <w:lang w:val="en-GB"/>
    </w:rPr>
  </w:style>
  <w:style w:type="character" w:customStyle="1" w:styleId="Yigchung">
    <w:name w:val="Yigchung"/>
    <w:uiPriority w:val="1"/>
    <w:rsid w:val="00C72962"/>
    <w:rPr>
      <w:rFonts w:ascii="Jomolhari" w:hAnsi="Jomolhari" w:cs="Jomolhari"/>
      <w:dstrike w:val="0"/>
      <w:noProof/>
      <w:color w:val="auto"/>
      <w:kern w:val="36"/>
      <w:position w:val="6"/>
      <w:sz w:val="27"/>
      <w:szCs w:val="27"/>
      <w:u w:val="none"/>
      <w:vertAlign w:val="baseline"/>
      <w:lang w:bidi="bo-CN"/>
    </w:rPr>
  </w:style>
  <w:style w:type="character" w:customStyle="1" w:styleId="Yigchen">
    <w:name w:val="Yigchen"/>
    <w:rsid w:val="00C72962"/>
    <w:rPr>
      <w:rFonts w:ascii="Jomolhari" w:hAnsi="Jomolhari" w:cs="Jomolhari"/>
      <w:dstrike w:val="0"/>
      <w:noProof/>
      <w:color w:val="auto"/>
      <w:sz w:val="36"/>
      <w:szCs w:val="36"/>
      <w:u w:val="none"/>
      <w:vertAlign w:val="baseline"/>
      <w:lang w:bidi="bo-CN"/>
    </w:rPr>
  </w:style>
  <w:style w:type="paragraph" w:customStyle="1" w:styleId="FolioNumber">
    <w:name w:val="Folio Number"/>
    <w:basedOn w:val="Normal"/>
    <w:link w:val="FolioNumberChar"/>
    <w:qFormat/>
    <w:rsid w:val="00C559F6"/>
    <w:rPr>
      <w:sz w:val="24"/>
      <w:szCs w:val="24"/>
      <w:lang w:bidi="bo-BT"/>
    </w:rPr>
  </w:style>
  <w:style w:type="paragraph" w:styleId="BodyText">
    <w:name w:val="Body Text"/>
    <w:basedOn w:val="Normal"/>
    <w:link w:val="BodyTextChar"/>
    <w:qFormat/>
    <w:rsid w:val="00954091"/>
    <w:pPr>
      <w:widowControl w:val="0"/>
      <w:spacing w:before="0" w:line="550" w:lineRule="exact"/>
      <w:ind w:right="198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954091"/>
    <w:rPr>
      <w:rFonts w:ascii="Jomolhari" w:hAnsi="Jomolhari" w:cs="Jomolhari"/>
      <w:noProof/>
      <w:sz w:val="36"/>
      <w:szCs w:val="36"/>
      <w:lang w:eastAsia="zh-CN"/>
    </w:rPr>
  </w:style>
  <w:style w:type="paragraph" w:styleId="BlockText">
    <w:name w:val="Block Text"/>
    <w:basedOn w:val="Normal"/>
    <w:semiHidden/>
    <w:rsid w:val="001D7C1E"/>
    <w:pPr>
      <w:spacing w:after="120"/>
      <w:ind w:left="1440" w:right="1440"/>
    </w:pPr>
  </w:style>
  <w:style w:type="numbering" w:styleId="111111">
    <w:name w:val="Outline List 2"/>
    <w:basedOn w:val="NoList"/>
    <w:semiHidden/>
    <w:rsid w:val="00480825"/>
    <w:pPr>
      <w:numPr>
        <w:numId w:val="24"/>
      </w:numPr>
    </w:pPr>
  </w:style>
  <w:style w:type="numbering" w:styleId="1ai">
    <w:name w:val="Outline List 1"/>
    <w:basedOn w:val="NoList"/>
    <w:semiHidden/>
    <w:rsid w:val="00480825"/>
    <w:pPr>
      <w:numPr>
        <w:numId w:val="25"/>
      </w:numPr>
    </w:pPr>
  </w:style>
  <w:style w:type="numbering" w:styleId="ArticleSection">
    <w:name w:val="Outline List 3"/>
    <w:basedOn w:val="NoList"/>
    <w:semiHidden/>
    <w:rsid w:val="00480825"/>
    <w:pPr>
      <w:numPr>
        <w:numId w:val="26"/>
      </w:numPr>
    </w:pPr>
  </w:style>
  <w:style w:type="paragraph" w:styleId="BodyText2">
    <w:name w:val="Body Text 2"/>
    <w:basedOn w:val="Normal"/>
    <w:semiHidden/>
    <w:rsid w:val="00480825"/>
    <w:pPr>
      <w:spacing w:after="120" w:line="480" w:lineRule="auto"/>
    </w:pPr>
  </w:style>
  <w:style w:type="paragraph" w:styleId="BodyText3">
    <w:name w:val="Body Text 3"/>
    <w:basedOn w:val="Normal"/>
    <w:semiHidden/>
    <w:rsid w:val="00480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80825"/>
    <w:pPr>
      <w:ind w:firstLine="210"/>
    </w:pPr>
    <w:rPr>
      <w:rFonts w:ascii="Times New Roman" w:hAnsi="Times New Roman" w:cs="Arial Unicode MS"/>
      <w:sz w:val="24"/>
      <w:szCs w:val="24"/>
    </w:rPr>
  </w:style>
  <w:style w:type="paragraph" w:styleId="BodyTextIndent">
    <w:name w:val="Body Text Indent"/>
    <w:basedOn w:val="Normal"/>
    <w:semiHidden/>
    <w:rsid w:val="0048082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80825"/>
    <w:pPr>
      <w:ind w:firstLine="210"/>
    </w:pPr>
  </w:style>
  <w:style w:type="paragraph" w:styleId="BodyTextIndent2">
    <w:name w:val="Body Text Indent 2"/>
    <w:basedOn w:val="Normal"/>
    <w:semiHidden/>
    <w:rsid w:val="0048082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8082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80825"/>
    <w:pPr>
      <w:ind w:left="4252"/>
    </w:pPr>
  </w:style>
  <w:style w:type="paragraph" w:styleId="Date">
    <w:name w:val="Date"/>
    <w:basedOn w:val="Normal"/>
    <w:next w:val="Normal"/>
    <w:semiHidden/>
    <w:rsid w:val="00480825"/>
  </w:style>
  <w:style w:type="paragraph" w:styleId="E-mailSignature">
    <w:name w:val="E-mail Signature"/>
    <w:basedOn w:val="Normal"/>
    <w:semiHidden/>
    <w:rsid w:val="00480825"/>
  </w:style>
  <w:style w:type="character" w:styleId="Emphasis">
    <w:name w:val="Emphasis"/>
    <w:basedOn w:val="DefaultParagraphFont"/>
    <w:rsid w:val="00480825"/>
    <w:rPr>
      <w:i/>
      <w:iCs/>
    </w:rPr>
  </w:style>
  <w:style w:type="paragraph" w:styleId="EnvelopeAddress">
    <w:name w:val="envelope address"/>
    <w:basedOn w:val="Normal"/>
    <w:semiHidden/>
    <w:rsid w:val="0048082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480825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semiHidden/>
    <w:rsid w:val="00480825"/>
  </w:style>
  <w:style w:type="paragraph" w:styleId="HTMLAddress">
    <w:name w:val="HTML Address"/>
    <w:basedOn w:val="Normal"/>
    <w:semiHidden/>
    <w:rsid w:val="00480825"/>
    <w:rPr>
      <w:i/>
      <w:iCs/>
    </w:rPr>
  </w:style>
  <w:style w:type="character" w:styleId="HTMLCite">
    <w:name w:val="HTML Cite"/>
    <w:basedOn w:val="DefaultParagraphFont"/>
    <w:semiHidden/>
    <w:rsid w:val="00480825"/>
    <w:rPr>
      <w:i/>
      <w:iCs/>
    </w:rPr>
  </w:style>
  <w:style w:type="character" w:styleId="HTMLCode">
    <w:name w:val="HTML Code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semiHidden/>
    <w:rsid w:val="00480825"/>
    <w:rPr>
      <w:i/>
      <w:iCs/>
    </w:rPr>
  </w:style>
  <w:style w:type="character" w:styleId="HTMLKeyboard">
    <w:name w:val="HTML Keyboard"/>
    <w:basedOn w:val="DefaultParagraphFont"/>
    <w:semiHidden/>
    <w:rsid w:val="0048082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sid w:val="00480825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semiHidden/>
    <w:rsid w:val="00480825"/>
    <w:rPr>
      <w:rFonts w:ascii="Courier New" w:hAnsi="Courier New"/>
    </w:rPr>
  </w:style>
  <w:style w:type="character" w:styleId="HTMLTypewriter">
    <w:name w:val="HTML Typewriter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semiHidden/>
    <w:rsid w:val="00480825"/>
    <w:rPr>
      <w:i/>
      <w:iCs/>
    </w:rPr>
  </w:style>
  <w:style w:type="character" w:styleId="LineNumber">
    <w:name w:val="line number"/>
    <w:basedOn w:val="DefaultParagraphFont"/>
    <w:semiHidden/>
    <w:rsid w:val="00480825"/>
  </w:style>
  <w:style w:type="paragraph" w:styleId="List">
    <w:name w:val="List"/>
    <w:basedOn w:val="Normal"/>
    <w:semiHidden/>
    <w:rsid w:val="00480825"/>
    <w:pPr>
      <w:ind w:left="283" w:hanging="283"/>
    </w:pPr>
  </w:style>
  <w:style w:type="paragraph" w:styleId="List2">
    <w:name w:val="List 2"/>
    <w:basedOn w:val="Normal"/>
    <w:semiHidden/>
    <w:rsid w:val="00480825"/>
    <w:pPr>
      <w:ind w:left="566" w:hanging="283"/>
    </w:pPr>
  </w:style>
  <w:style w:type="paragraph" w:styleId="List3">
    <w:name w:val="List 3"/>
    <w:basedOn w:val="Normal"/>
    <w:semiHidden/>
    <w:rsid w:val="00480825"/>
    <w:pPr>
      <w:ind w:left="849" w:hanging="283"/>
    </w:pPr>
  </w:style>
  <w:style w:type="paragraph" w:styleId="List4">
    <w:name w:val="List 4"/>
    <w:basedOn w:val="Normal"/>
    <w:semiHidden/>
    <w:rsid w:val="00480825"/>
    <w:pPr>
      <w:ind w:left="1132" w:hanging="283"/>
    </w:pPr>
  </w:style>
  <w:style w:type="paragraph" w:styleId="List5">
    <w:name w:val="List 5"/>
    <w:basedOn w:val="Normal"/>
    <w:semiHidden/>
    <w:rsid w:val="00480825"/>
    <w:pPr>
      <w:ind w:left="1415" w:hanging="283"/>
    </w:pPr>
  </w:style>
  <w:style w:type="paragraph" w:styleId="ListBullet">
    <w:name w:val="List Bullet"/>
    <w:basedOn w:val="Normal"/>
    <w:semiHidden/>
    <w:rsid w:val="00480825"/>
    <w:pPr>
      <w:numPr>
        <w:numId w:val="14"/>
      </w:numPr>
    </w:pPr>
  </w:style>
  <w:style w:type="paragraph" w:styleId="ListBullet2">
    <w:name w:val="List Bullet 2"/>
    <w:basedOn w:val="Normal"/>
    <w:semiHidden/>
    <w:rsid w:val="00480825"/>
    <w:pPr>
      <w:numPr>
        <w:numId w:val="15"/>
      </w:numPr>
    </w:pPr>
  </w:style>
  <w:style w:type="paragraph" w:styleId="ListBullet3">
    <w:name w:val="List Bullet 3"/>
    <w:basedOn w:val="Normal"/>
    <w:semiHidden/>
    <w:rsid w:val="00480825"/>
    <w:pPr>
      <w:numPr>
        <w:numId w:val="16"/>
      </w:numPr>
    </w:pPr>
  </w:style>
  <w:style w:type="paragraph" w:styleId="ListBullet4">
    <w:name w:val="List Bullet 4"/>
    <w:basedOn w:val="Normal"/>
    <w:semiHidden/>
    <w:rsid w:val="00480825"/>
    <w:pPr>
      <w:numPr>
        <w:numId w:val="17"/>
      </w:numPr>
    </w:pPr>
  </w:style>
  <w:style w:type="paragraph" w:styleId="ListBullet5">
    <w:name w:val="List Bullet 5"/>
    <w:basedOn w:val="Normal"/>
    <w:semiHidden/>
    <w:rsid w:val="00480825"/>
    <w:pPr>
      <w:numPr>
        <w:numId w:val="18"/>
      </w:numPr>
    </w:pPr>
  </w:style>
  <w:style w:type="paragraph" w:styleId="ListContinue">
    <w:name w:val="List Continue"/>
    <w:basedOn w:val="Normal"/>
    <w:semiHidden/>
    <w:rsid w:val="00480825"/>
    <w:pPr>
      <w:spacing w:after="120"/>
      <w:ind w:left="283"/>
    </w:pPr>
  </w:style>
  <w:style w:type="paragraph" w:styleId="ListContinue2">
    <w:name w:val="List Continue 2"/>
    <w:basedOn w:val="Normal"/>
    <w:semiHidden/>
    <w:rsid w:val="00480825"/>
    <w:pPr>
      <w:spacing w:after="120"/>
      <w:ind w:left="566"/>
    </w:pPr>
  </w:style>
  <w:style w:type="paragraph" w:styleId="ListContinue3">
    <w:name w:val="List Continue 3"/>
    <w:basedOn w:val="Normal"/>
    <w:semiHidden/>
    <w:rsid w:val="00480825"/>
    <w:pPr>
      <w:spacing w:after="120"/>
      <w:ind w:left="849"/>
    </w:pPr>
  </w:style>
  <w:style w:type="paragraph" w:styleId="ListContinue4">
    <w:name w:val="List Continue 4"/>
    <w:basedOn w:val="Normal"/>
    <w:semiHidden/>
    <w:rsid w:val="00480825"/>
    <w:pPr>
      <w:spacing w:after="120"/>
      <w:ind w:left="1132"/>
    </w:pPr>
  </w:style>
  <w:style w:type="paragraph" w:styleId="ListContinue5">
    <w:name w:val="List Continue 5"/>
    <w:basedOn w:val="Normal"/>
    <w:semiHidden/>
    <w:rsid w:val="00480825"/>
    <w:pPr>
      <w:spacing w:after="120"/>
      <w:ind w:left="1415"/>
    </w:pPr>
  </w:style>
  <w:style w:type="paragraph" w:styleId="ListNumber">
    <w:name w:val="List Number"/>
    <w:basedOn w:val="Normal"/>
    <w:semiHidden/>
    <w:rsid w:val="00480825"/>
    <w:pPr>
      <w:numPr>
        <w:numId w:val="19"/>
      </w:numPr>
    </w:pPr>
  </w:style>
  <w:style w:type="paragraph" w:styleId="ListNumber2">
    <w:name w:val="List Number 2"/>
    <w:basedOn w:val="Normal"/>
    <w:semiHidden/>
    <w:rsid w:val="00480825"/>
    <w:pPr>
      <w:numPr>
        <w:numId w:val="20"/>
      </w:numPr>
    </w:pPr>
  </w:style>
  <w:style w:type="paragraph" w:styleId="ListNumber3">
    <w:name w:val="List Number 3"/>
    <w:basedOn w:val="Normal"/>
    <w:semiHidden/>
    <w:rsid w:val="00480825"/>
    <w:pPr>
      <w:numPr>
        <w:numId w:val="21"/>
      </w:numPr>
    </w:pPr>
  </w:style>
  <w:style w:type="paragraph" w:styleId="ListNumber4">
    <w:name w:val="List Number 4"/>
    <w:basedOn w:val="Normal"/>
    <w:semiHidden/>
    <w:rsid w:val="00480825"/>
    <w:pPr>
      <w:numPr>
        <w:numId w:val="22"/>
      </w:numPr>
    </w:pPr>
  </w:style>
  <w:style w:type="paragraph" w:styleId="ListNumber5">
    <w:name w:val="List Number 5"/>
    <w:basedOn w:val="Normal"/>
    <w:semiHidden/>
    <w:rsid w:val="00480825"/>
    <w:pPr>
      <w:numPr>
        <w:numId w:val="23"/>
      </w:numPr>
    </w:pPr>
  </w:style>
  <w:style w:type="paragraph" w:styleId="MessageHeader">
    <w:name w:val="Message Header"/>
    <w:basedOn w:val="Normal"/>
    <w:semiHidden/>
    <w:rsid w:val="00480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Web">
    <w:name w:val="Normal (Web)"/>
    <w:basedOn w:val="Normal"/>
    <w:semiHidden/>
    <w:rsid w:val="00480825"/>
  </w:style>
  <w:style w:type="paragraph" w:styleId="NormalIndent">
    <w:name w:val="Normal Indent"/>
    <w:basedOn w:val="Normal"/>
    <w:semiHidden/>
    <w:rsid w:val="00480825"/>
    <w:pPr>
      <w:ind w:left="720"/>
    </w:pPr>
  </w:style>
  <w:style w:type="paragraph" w:styleId="NoteHeading">
    <w:name w:val="Note Heading"/>
    <w:basedOn w:val="Normal"/>
    <w:next w:val="Normal"/>
    <w:semiHidden/>
    <w:rsid w:val="00480825"/>
  </w:style>
  <w:style w:type="paragraph" w:styleId="PlainText">
    <w:name w:val="Plain Text"/>
    <w:basedOn w:val="Normal"/>
    <w:semiHidden/>
    <w:rsid w:val="00480825"/>
    <w:rPr>
      <w:rFonts w:ascii="Courier New" w:hAnsi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80825"/>
  </w:style>
  <w:style w:type="paragraph" w:styleId="Signature">
    <w:name w:val="Signature"/>
    <w:basedOn w:val="Normal"/>
    <w:semiHidden/>
    <w:rsid w:val="00480825"/>
    <w:pPr>
      <w:ind w:left="4252"/>
    </w:pPr>
  </w:style>
  <w:style w:type="character" w:styleId="Strong">
    <w:name w:val="Strong"/>
    <w:basedOn w:val="DefaultParagraphFont"/>
    <w:rsid w:val="00480825"/>
    <w:rPr>
      <w:b/>
      <w:bCs/>
    </w:rPr>
  </w:style>
  <w:style w:type="paragraph" w:styleId="Subtitle">
    <w:name w:val="Subtitle"/>
    <w:basedOn w:val="Normal"/>
    <w:rsid w:val="00480825"/>
    <w:p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808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08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08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08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08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08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08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08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08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08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08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08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08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08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08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08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08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08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08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08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08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08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08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08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08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08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08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08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08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08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08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80825"/>
    <w:pPr>
      <w:spacing w:before="240" w:after="60"/>
      <w:jc w:val="center"/>
      <w:outlineLvl w:val="0"/>
    </w:pPr>
    <w:rPr>
      <w:rFonts w:ascii="Arial" w:hAnsi="Arial"/>
      <w:b/>
      <w:bCs/>
      <w:kern w:val="28"/>
    </w:rPr>
  </w:style>
  <w:style w:type="paragraph" w:customStyle="1" w:styleId="Yiggo">
    <w:name w:val="Yiggo"/>
    <w:basedOn w:val="Normal"/>
    <w:rsid w:val="006A16B4"/>
    <w:pPr>
      <w:spacing w:line="360" w:lineRule="exact"/>
    </w:pPr>
    <w:rPr>
      <w:lang w:bidi="bo-BT"/>
    </w:rPr>
  </w:style>
  <w:style w:type="paragraph" w:customStyle="1" w:styleId="SideTitle">
    <w:name w:val="Side Title"/>
    <w:basedOn w:val="Normal"/>
    <w:qFormat/>
    <w:rsid w:val="007E31CA"/>
    <w:pPr>
      <w:tabs>
        <w:tab w:val="center" w:pos="1480"/>
        <w:tab w:val="right" w:pos="2960"/>
      </w:tabs>
    </w:pPr>
    <w:rPr>
      <w:noProof/>
      <w:sz w:val="22"/>
      <w:szCs w:val="22"/>
      <w:lang w:val="is-IS"/>
    </w:rPr>
  </w:style>
  <w:style w:type="character" w:customStyle="1" w:styleId="HeaderChar">
    <w:name w:val="Header Char"/>
    <w:basedOn w:val="DefaultParagraphFont"/>
    <w:link w:val="Header"/>
    <w:uiPriority w:val="99"/>
    <w:rsid w:val="00F066AF"/>
    <w:rPr>
      <w:rFonts w:ascii="Jomolhari" w:eastAsia="SimSun" w:hAnsi="Jomolhari" w:cs="Jomolhari"/>
      <w:lang w:val="en-GB" w:eastAsia="zh-CN" w:bidi="bo-CN"/>
    </w:rPr>
  </w:style>
  <w:style w:type="paragraph" w:customStyle="1" w:styleId="RightMargin">
    <w:name w:val="Right Margin"/>
    <w:basedOn w:val="SideTitle"/>
    <w:qFormat/>
    <w:rsid w:val="00B24BE8"/>
  </w:style>
  <w:style w:type="character" w:customStyle="1" w:styleId="Style1">
    <w:name w:val="Style1"/>
    <w:basedOn w:val="DefaultParagraphFont"/>
    <w:rsid w:val="00444112"/>
    <w:rPr>
      <w:rFonts w:ascii="Jomolhari" w:hAnsi="Jomolhari" w:cs="Jomolhari"/>
      <w:position w:val="4"/>
      <w:sz w:val="26"/>
      <w:szCs w:val="26"/>
    </w:rPr>
  </w:style>
  <w:style w:type="paragraph" w:customStyle="1" w:styleId="RomanPageNumber">
    <w:name w:val="Roman Page Number"/>
    <w:basedOn w:val="Normal"/>
    <w:semiHidden/>
    <w:rsid w:val="00BC014C"/>
    <w:pPr>
      <w:spacing w:line="220" w:lineRule="exact"/>
      <w:jc w:val="center"/>
    </w:pPr>
    <w:rPr>
      <w:rFonts w:ascii="Palatino Linotype" w:eastAsia="Times New Roman" w:hAnsi="Palatino Linotype"/>
      <w:sz w:val="20"/>
      <w:szCs w:val="20"/>
      <w:lang w:eastAsia="en-GB" w:bidi="bo-BT"/>
    </w:rPr>
  </w:style>
  <w:style w:type="paragraph" w:customStyle="1" w:styleId="MainTitle">
    <w:name w:val="Main Title"/>
    <w:basedOn w:val="Normal"/>
    <w:qFormat/>
    <w:rsid w:val="00C72962"/>
    <w:pPr>
      <w:spacing w:line="400" w:lineRule="exact"/>
      <w:jc w:val="center"/>
      <w:outlineLvl w:val="0"/>
    </w:pPr>
    <w:rPr>
      <w:rFonts w:eastAsia="Times New Roman"/>
      <w:noProof/>
      <w:lang w:eastAsia="en-GB"/>
    </w:rPr>
  </w:style>
  <w:style w:type="paragraph" w:customStyle="1" w:styleId="FolioNumber-titlepage">
    <w:name w:val="Folio Number - title page"/>
    <w:basedOn w:val="FolioNumber"/>
    <w:next w:val="FolioNumber"/>
    <w:qFormat/>
    <w:rsid w:val="00C84834"/>
    <w:pPr>
      <w:tabs>
        <w:tab w:val="center" w:pos="1440"/>
      </w:tabs>
      <w:spacing w:before="60" w:line="320" w:lineRule="exact"/>
      <w:jc w:val="center"/>
    </w:pPr>
    <w:rPr>
      <w:rFonts w:eastAsia="Times New Roman"/>
      <w:noProof/>
      <w:sz w:val="28"/>
      <w:szCs w:val="28"/>
      <w:lang w:val="is-IS" w:eastAsia="en-GB"/>
    </w:rPr>
  </w:style>
  <w:style w:type="character" w:customStyle="1" w:styleId="FolioNumberChar">
    <w:name w:val="Folio Number Char"/>
    <w:basedOn w:val="DefaultParagraphFont"/>
    <w:link w:val="FolioNumber"/>
    <w:rsid w:val="00C559F6"/>
    <w:rPr>
      <w:rFonts w:ascii="Jomolhari" w:eastAsia="SimSun" w:hAnsi="Jomolhari" w:cs="Jomolhari"/>
      <w:sz w:val="24"/>
      <w:szCs w:val="24"/>
      <w:lang w:val="en-GB" w:eastAsia="zh-CN" w:bidi="bo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zin%20kunsang\AppData\Roaming\Microsoft\Templates\Simple%20Pecha%20(Jomolhari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564F-54C4-4426-8C51-33B115CA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Pecha (Jomolhari)</Template>
  <TotalTime>85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Pecha Template</dc:subject>
  <dc:creator>tenzin kunsang</dc:creator>
  <cp:keywords>Pecha</cp:keywords>
  <dc:description>Pecha Template for Jomolhari Font on A4 paper_x000d_
_x000d_
This work by Christopher J. Fynn is licensed under a Creative Commons Attribution-NonCommercial-ShareAlike 3.0 Unported License</dc:description>
  <cp:lastModifiedBy>tenzin kunsang</cp:lastModifiedBy>
  <cp:revision>76</cp:revision>
  <cp:lastPrinted>2013-01-26T15:33:00Z</cp:lastPrinted>
  <dcterms:created xsi:type="dcterms:W3CDTF">2025-06-10T16:32:00Z</dcterms:created>
  <dcterms:modified xsi:type="dcterms:W3CDTF">2025-06-12T10:23:00Z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License ">
    <vt:lpwstr>Creative Commons Attribution-NonCommercial-ShareAlike 3.0 Unported</vt:lpwstr>
  </property>
</Properties>
</file>