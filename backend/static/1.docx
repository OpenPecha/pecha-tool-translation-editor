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63C82" w14:textId="77777777" w:rsidR="00AA1AAE" w:rsidRDefault="00AA1AAE" w:rsidP="00AA1AAE">
      <w:pPr>
        <w:pStyle w:val="BodyText"/>
      </w:pPr>
      <w:r>
        <w:t>{#pages}</w:t>
      </w:r>
    </w:p>
    <w:p w14:paraId="4A8C293C" w14:textId="77777777" w:rsidR="00AA1AAE" w:rsidRDefault="00AA1AAE" w:rsidP="00AA1AAE">
      <w:pPr>
        <w:pStyle w:val="BodyText"/>
      </w:pPr>
      <w:r>
        <w:t>{source}</w:t>
      </w:r>
    </w:p>
    <w:p w14:paraId="7E16ACBF" w14:textId="77777777" w:rsidR="00AA1AAE" w:rsidRDefault="00AA1AAE" w:rsidP="00AA1AAE">
      <w:pPr>
        <w:pStyle w:val="BodyText"/>
      </w:pPr>
    </w:p>
    <w:p w14:paraId="39404F2F" w14:textId="44045E54" w:rsidR="00AA1AAE" w:rsidRDefault="00AA1AAE" w:rsidP="00AA1AAE">
      <w:pPr>
        <w:pStyle w:val="BodyText"/>
      </w:pPr>
      <w:r>
        <w:t>{translation}</w:t>
      </w:r>
    </w:p>
    <w:p w14:paraId="64308214" w14:textId="732A9789" w:rsidR="00727A17" w:rsidRPr="00C36D5B" w:rsidRDefault="00AA1AAE" w:rsidP="00AA1AAE">
      <w:pPr>
        <w:pStyle w:val="BodyText"/>
      </w:pPr>
      <w:r>
        <w:t>{/pages}</w:t>
      </w:r>
    </w:p>
    <w:sectPr w:rsidR="00727A17" w:rsidRPr="00C36D5B" w:rsidSect="00954091">
      <w:headerReference w:type="even" r:id="rId7"/>
      <w:headerReference w:type="default" r:id="rId8"/>
      <w:headerReference w:type="first" r:id="rId9"/>
      <w:pgSz w:w="16834" w:h="5040" w:orient="landscape" w:code="180"/>
      <w:pgMar w:top="1077" w:right="1525" w:bottom="675" w:left="1860" w:header="397" w:footer="448" w:gutter="0"/>
      <w:cols w:space="708"/>
      <w:titlePg/>
      <w:docGrid w:type="linesAndChars" w:linePitch="5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9B740" w14:textId="77777777" w:rsidR="005C551F" w:rsidRDefault="005C551F">
      <w:r>
        <w:separator/>
      </w:r>
    </w:p>
  </w:endnote>
  <w:endnote w:type="continuationSeparator" w:id="0">
    <w:p w14:paraId="19333A23" w14:textId="77777777" w:rsidR="005C551F" w:rsidRDefault="005C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omolhari">
    <w:altName w:val="Microsoft Himalaya"/>
    <w:charset w:val="00"/>
    <w:family w:val="auto"/>
    <w:pitch w:val="variable"/>
    <w:sig w:usb0="A000006F" w:usb1="1001604A" w:usb2="0400006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Himalaya">
    <w:altName w:val="Times New Roman"/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6B8CA" w14:textId="77777777" w:rsidR="005C551F" w:rsidRDefault="005C551F">
      <w:r>
        <w:separator/>
      </w:r>
    </w:p>
  </w:footnote>
  <w:footnote w:type="continuationSeparator" w:id="0">
    <w:p w14:paraId="3D59164A" w14:textId="77777777" w:rsidR="005C551F" w:rsidRDefault="005C5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38BDF" w14:textId="53D3A934" w:rsidR="00C36D5B" w:rsidRDefault="00AC458A">
    <w:pPr>
      <w:pStyle w:val="Header"/>
    </w:pPr>
    <w:r>
      <w:rPr>
        <w:noProof/>
        <w:lang w:eastAsia="en-GB" w:bidi="sa-IN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4BCFCA4A" wp14:editId="780E335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299575" cy="2094230"/>
              <wp:effectExtent l="0" t="0" r="0" b="1270"/>
              <wp:wrapNone/>
              <wp:docPr id="1202383191" name="Text Box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9575" cy="209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jc w:val="center"/>
                            <w:tblBorders>
                              <w:top w:val="double" w:sz="6" w:space="0" w:color="auto"/>
                              <w:left w:val="double" w:sz="6" w:space="0" w:color="auto"/>
                              <w:bottom w:val="double" w:sz="6" w:space="0" w:color="auto"/>
                              <w:right w:val="double" w:sz="6" w:space="0" w:color="auto"/>
                              <w:insideH w:val="double" w:sz="6" w:space="0" w:color="auto"/>
                              <w:insideV w:val="double" w:sz="6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540"/>
                            <w:gridCol w:w="13360"/>
                            <w:gridCol w:w="540"/>
                          </w:tblGrid>
                          <w:tr w:rsidR="00C36D5B" w14:paraId="3F45DF07" w14:textId="77777777" w:rsidTr="008E1A68">
                            <w:trPr>
                              <w:cantSplit/>
                              <w:trHeight w:hRule="exact" w:val="3053"/>
                              <w:jc w:val="center"/>
                            </w:trPr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bottom w:w="40" w:type="dxa"/>
                                </w:tcMar>
                                <w:textDirection w:val="tbRl"/>
                              </w:tcPr>
                              <w:p w14:paraId="49776FC6" w14:textId="77777777" w:rsidR="00C36D5B" w:rsidRDefault="00C36D5B" w:rsidP="007E2FE3">
                                <w:pPr>
                                  <w:pStyle w:val="SideTitle"/>
                                </w:pPr>
                                <w:r>
                                  <w:tab/>
                                </w:r>
                                <w:r>
                                  <w:rPr>
                                    <w:cs/>
                                  </w:rPr>
                                  <w:t>ཀ</w:t>
                                </w:r>
                                <w:r>
                                  <w:tab/>
                                </w:r>
                              </w:p>
                            </w:tc>
                            <w:tc>
                              <w:tcPr>
                                <w:tcW w:w="13360" w:type="dxa"/>
                              </w:tcPr>
                              <w:p w14:paraId="0607ED01" w14:textId="77777777" w:rsidR="00C36D5B" w:rsidRDefault="00C36D5B"/>
                            </w:tc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bottom w:w="40" w:type="dxa"/>
                                </w:tcMar>
                                <w:textDirection w:val="btLr"/>
                              </w:tcPr>
                              <w:p w14:paraId="791BEC51" w14:textId="77777777" w:rsidR="00C36D5B" w:rsidRDefault="00C36D5B" w:rsidP="007E2FE3">
                                <w:pPr>
                                  <w:pStyle w:val="RightMargin"/>
                                </w:pPr>
                                <w:r>
                                  <w:rPr>
                                    <w:rStyle w:val="PageNumber"/>
                                    <w:noProof w:val="0"/>
                                  </w:rPr>
                                  <w:tab/>
                                </w:r>
                                <w:r w:rsidR="00613614">
                                  <w:rPr>
                                    <w:rStyle w:val="PageNumber"/>
                                    <w:noProof w:val="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  <w:noProof w:val="0"/>
                                  </w:rPr>
                                  <w:instrText xml:space="preserve"> PAGE </w:instrText>
                                </w:r>
                                <w:r w:rsidR="00613614">
                                  <w:rPr>
                                    <w:rStyle w:val="PageNumber"/>
                                    <w:noProof w:val="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PageNumber"/>
                                  </w:rPr>
                                  <w:t>6</w:t>
                                </w:r>
                                <w:r w:rsidR="00613614">
                                  <w:rPr>
                                    <w:rStyle w:val="PageNumber"/>
                                    <w:noProof w:val="0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  <w:noProof w:val="0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14:paraId="7689F644" w14:textId="77777777" w:rsidR="00C36D5B" w:rsidRDefault="00C36D5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CFCA4A" id="_x0000_t202" coordsize="21600,21600" o:spt="202" path="m,l,21600r21600,l21600,xe">
              <v:stroke joinstyle="miter"/>
              <v:path gradientshapeok="t" o:connecttype="rect"/>
            </v:shapetype>
            <v:shape id="Text Box 165" o:spid="_x0000_s1026" type="#_x0000_t202" style="position:absolute;margin-left:0;margin-top:0;width:732.25pt;height:164.9pt;z-index:-2516536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" stroked="f">
              <v:textbox>
                <w:txbxContent>
                  <w:tbl>
                    <w:tblPr>
                      <w:tblStyle w:val="TableGrid"/>
                      <w:tblW w:w="0" w:type="auto"/>
                      <w:jc w:val="center"/>
                      <w:tblBorders>
                        <w:top w:val="double" w:sz="6" w:space="0" w:color="auto"/>
                        <w:left w:val="double" w:sz="6" w:space="0" w:color="auto"/>
                        <w:bottom w:val="double" w:sz="6" w:space="0" w:color="auto"/>
                        <w:right w:val="double" w:sz="6" w:space="0" w:color="auto"/>
                        <w:insideH w:val="double" w:sz="6" w:space="0" w:color="auto"/>
                        <w:insideV w:val="double" w:sz="6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540"/>
                      <w:gridCol w:w="13360"/>
                      <w:gridCol w:w="540"/>
                    </w:tblGrid>
                    <w:tr w:rsidR="00C36D5B" w14:paraId="3F45DF07" w14:textId="77777777" w:rsidTr="008E1A68">
                      <w:trPr>
                        <w:cantSplit/>
                        <w:trHeight w:hRule="exact" w:val="3053"/>
                        <w:jc w:val="center"/>
                      </w:trPr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bottom w:w="40" w:type="dxa"/>
                          </w:tcMar>
                          <w:textDirection w:val="tbRl"/>
                        </w:tcPr>
                        <w:p w14:paraId="49776FC6" w14:textId="77777777" w:rsidR="00C36D5B" w:rsidRDefault="00C36D5B" w:rsidP="007E2FE3">
                          <w:pPr>
                            <w:pStyle w:val="SideTitle"/>
                          </w:pPr>
                          <w:r>
                            <w:tab/>
                          </w:r>
                          <w:r>
                            <w:rPr>
                              <w:cs/>
                            </w:rPr>
                            <w:t>ཀ</w:t>
                          </w:r>
                          <w:r>
                            <w:tab/>
                          </w:r>
                        </w:p>
                      </w:tc>
                      <w:tc>
                        <w:tcPr>
                          <w:tcW w:w="13360" w:type="dxa"/>
                        </w:tcPr>
                        <w:p w14:paraId="0607ED01" w14:textId="77777777" w:rsidR="00C36D5B" w:rsidRDefault="00C36D5B"/>
                      </w:tc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bottom w:w="40" w:type="dxa"/>
                          </w:tcMar>
                          <w:textDirection w:val="btLr"/>
                        </w:tcPr>
                        <w:p w14:paraId="791BEC51" w14:textId="77777777" w:rsidR="00C36D5B" w:rsidRDefault="00C36D5B" w:rsidP="007E2FE3">
                          <w:pPr>
                            <w:pStyle w:val="RightMargin"/>
                          </w:pPr>
                          <w:r>
                            <w:rPr>
                              <w:rStyle w:val="PageNumber"/>
                              <w:noProof w:val="0"/>
                            </w:rPr>
                            <w:tab/>
                          </w:r>
                          <w:r w:rsidR="00613614">
                            <w:rPr>
                              <w:rStyle w:val="PageNumber"/>
                              <w:noProof w:val="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noProof w:val="0"/>
                            </w:rPr>
                            <w:instrText xml:space="preserve"> PAGE </w:instrText>
                          </w:r>
                          <w:r w:rsidR="00613614">
                            <w:rPr>
                              <w:rStyle w:val="PageNumber"/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 w:rsidR="00613614">
                            <w:rPr>
                              <w:rStyle w:val="PageNumber"/>
                              <w:noProof w:val="0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noProof w:val="0"/>
                            </w:rPr>
                            <w:tab/>
                          </w:r>
                        </w:p>
                      </w:tc>
                    </w:tr>
                  </w:tbl>
                  <w:p w14:paraId="7689F644" w14:textId="77777777" w:rsidR="00C36D5B" w:rsidRDefault="00C36D5B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4E7FD" w14:textId="441C24C2" w:rsidR="00C36D5B" w:rsidRPr="00926CF7" w:rsidRDefault="00AC458A" w:rsidP="00E57D77">
    <w:pPr>
      <w:pStyle w:val="Header"/>
      <w:tabs>
        <w:tab w:val="clear" w:pos="4320"/>
        <w:tab w:val="clear" w:pos="8640"/>
        <w:tab w:val="center" w:pos="1480"/>
        <w:tab w:val="right" w:pos="2960"/>
      </w:tabs>
    </w:pPr>
    <w:r>
      <w:rPr>
        <w:noProof/>
        <w:lang w:eastAsia="en-GB" w:bidi="sa-IN"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7D904C46" wp14:editId="1159FBC3">
              <wp:simplePos x="0" y="0"/>
              <wp:positionH relativeFrom="page">
                <wp:posOffset>1088390</wp:posOffset>
              </wp:positionH>
              <wp:positionV relativeFrom="page">
                <wp:posOffset>752475</wp:posOffset>
              </wp:positionV>
              <wp:extent cx="970280" cy="222250"/>
              <wp:effectExtent l="2540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94412536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028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74A29" w14:textId="77777777" w:rsidR="00C36D5B" w:rsidRPr="00797680" w:rsidRDefault="00C36D5B" w:rsidP="00B97ACD">
                          <w:pPr>
                            <w:pStyle w:val="Yiggo"/>
                            <w:rPr>
                              <w:szCs w:val="35"/>
                            </w:rPr>
                          </w:pPr>
                          <w:r w:rsidRPr="00797680">
                            <w:rPr>
                              <w:rFonts w:hint="cs"/>
                              <w:szCs w:val="35"/>
                              <w:cs/>
                            </w:rPr>
                            <w:t>༄༅།</w:t>
                          </w:r>
                          <w:r w:rsidRPr="00797680">
                            <w:rPr>
                              <w:szCs w:val="35"/>
                              <w:cs/>
                            </w:rPr>
                            <w:t xml:space="preserve"> </w:t>
                          </w:r>
                          <w:r w:rsidRPr="00717943">
                            <w:rPr>
                              <w:spacing w:val="-2"/>
                              <w:szCs w:val="35"/>
                            </w:rPr>
                            <w:t xml:space="preserve">  </w:t>
                          </w:r>
                          <w:r w:rsidRPr="00717943">
                            <w:rPr>
                              <w:rFonts w:hint="cs"/>
                              <w:spacing w:val="-2"/>
                              <w:szCs w:val="35"/>
                              <w:cs/>
                            </w:rPr>
                            <w:t xml:space="preserve"> </w:t>
                          </w:r>
                          <w:r w:rsidRPr="00926CF7">
                            <w:rPr>
                              <w:rFonts w:hint="cs"/>
                              <w:szCs w:val="35"/>
                              <w:cs/>
                            </w:rPr>
                            <w:t xml:space="preserve"> </w:t>
                          </w:r>
                          <w:r w:rsidRPr="00717943">
                            <w:rPr>
                              <w:spacing w:val="-2"/>
                              <w:szCs w:val="35"/>
                            </w:rPr>
                            <w:t xml:space="preserve"> </w:t>
                          </w:r>
                          <w:r w:rsidRPr="001870A7">
                            <w:rPr>
                              <w:szCs w:val="35"/>
                            </w:rPr>
                            <w:t xml:space="preserve">  </w:t>
                          </w:r>
                          <w:r>
                            <w:rPr>
                              <w:szCs w:val="35"/>
                            </w:rPr>
                            <w:t xml:space="preserve"> </w:t>
                          </w:r>
                          <w:r w:rsidRPr="00797680">
                            <w:rPr>
                              <w:rFonts w:hint="cs"/>
                              <w:szCs w:val="35"/>
                              <w:cs/>
                            </w:rPr>
                            <w:t>།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04C46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7" type="#_x0000_t202" style="position:absolute;margin-left:85.7pt;margin-top:59.25pt;width:76.4pt;height:17.5pt;z-index:-251654656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" filled="f" stroked="f">
              <v:textbox inset="0,0,0,0">
                <w:txbxContent>
                  <w:p w14:paraId="5AD74A29" w14:textId="77777777" w:rsidR="00C36D5B" w:rsidRPr="00797680" w:rsidRDefault="00C36D5B" w:rsidP="00B97ACD">
                    <w:pPr>
                      <w:pStyle w:val="Yiggo"/>
                      <w:rPr>
                        <w:szCs w:val="35"/>
                      </w:rPr>
                    </w:pPr>
                    <w:r w:rsidRPr="00797680">
                      <w:rPr>
                        <w:rFonts w:hint="cs"/>
                        <w:szCs w:val="35"/>
                        <w:cs/>
                      </w:rPr>
                      <w:t>༄༅།</w:t>
                    </w:r>
                    <w:r w:rsidRPr="00797680">
                      <w:rPr>
                        <w:szCs w:val="35"/>
                        <w:cs/>
                      </w:rPr>
                      <w:t xml:space="preserve"> </w:t>
                    </w:r>
                    <w:r w:rsidRPr="00717943">
                      <w:rPr>
                        <w:spacing w:val="-2"/>
                        <w:szCs w:val="35"/>
                      </w:rPr>
                      <w:t xml:space="preserve">  </w:t>
                    </w:r>
                    <w:r w:rsidRPr="00717943">
                      <w:rPr>
                        <w:rFonts w:hint="cs"/>
                        <w:spacing w:val="-2"/>
                        <w:szCs w:val="35"/>
                        <w:cs/>
                      </w:rPr>
                      <w:t xml:space="preserve"> </w:t>
                    </w:r>
                    <w:r w:rsidRPr="00926CF7">
                      <w:rPr>
                        <w:rFonts w:hint="cs"/>
                        <w:szCs w:val="35"/>
                        <w:cs/>
                      </w:rPr>
                      <w:t xml:space="preserve"> </w:t>
                    </w:r>
                    <w:r w:rsidRPr="00717943">
                      <w:rPr>
                        <w:spacing w:val="-2"/>
                        <w:szCs w:val="35"/>
                      </w:rPr>
                      <w:t xml:space="preserve"> </w:t>
                    </w:r>
                    <w:r w:rsidRPr="001870A7">
                      <w:rPr>
                        <w:szCs w:val="35"/>
                      </w:rPr>
                      <w:t xml:space="preserve">  </w:t>
                    </w:r>
                    <w:r>
                      <w:rPr>
                        <w:szCs w:val="35"/>
                      </w:rPr>
                      <w:t xml:space="preserve"> </w:t>
                    </w:r>
                    <w:r w:rsidRPr="00797680">
                      <w:rPr>
                        <w:rFonts w:hint="cs"/>
                        <w:szCs w:val="35"/>
                        <w:cs/>
                      </w:rPr>
                      <w:t>།</w:t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  <w:r>
      <w:rPr>
        <w:noProof/>
        <w:lang w:eastAsia="en-GB" w:bidi="sa-IN"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23CB2001" wp14:editId="4D0C303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299575" cy="2094230"/>
              <wp:effectExtent l="0" t="0" r="0" b="1270"/>
              <wp:wrapNone/>
              <wp:docPr id="776204885" name="Text Box 15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299575" cy="209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14458" w:type="dxa"/>
                            <w:jc w:val="center"/>
                            <w:tblBorders>
                              <w:top w:val="double" w:sz="6" w:space="0" w:color="auto"/>
                              <w:left w:val="double" w:sz="6" w:space="0" w:color="auto"/>
                              <w:bottom w:val="double" w:sz="6" w:space="0" w:color="auto"/>
                              <w:right w:val="double" w:sz="6" w:space="0" w:color="auto"/>
                              <w:insideH w:val="double" w:sz="6" w:space="0" w:color="auto"/>
                              <w:insideV w:val="double" w:sz="6" w:space="0" w:color="auto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540"/>
                            <w:gridCol w:w="13377"/>
                            <w:gridCol w:w="541"/>
                          </w:tblGrid>
                          <w:tr w:rsidR="00C36D5B" w14:paraId="049A4509" w14:textId="77777777" w:rsidTr="007E2FE3">
                            <w:trPr>
                              <w:cantSplit/>
                              <w:trHeight w:hRule="exact" w:val="3053"/>
                              <w:jc w:val="center"/>
                            </w:trPr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tbRl"/>
                              </w:tcPr>
                              <w:p w14:paraId="41AFCCF4" w14:textId="77777777" w:rsidR="00C36D5B" w:rsidRPr="00E57D77" w:rsidRDefault="00C36D5B" w:rsidP="00954091">
                                <w:pPr>
                                  <w:pStyle w:val="SideTitle"/>
                                  <w:jc w:val="right"/>
                                </w:pPr>
                                <w:r w:rsidRPr="00E57D77">
                                  <w:tab/>
                                </w:r>
                                <w:r w:rsidRPr="00E57D77">
                                  <w:tab/>
                                </w:r>
                              </w:p>
                            </w:tc>
                            <w:tc>
                              <w:tcPr>
                                <w:tcW w:w="13360" w:type="dxa"/>
                              </w:tcPr>
                              <w:p w14:paraId="1056910C" w14:textId="77777777" w:rsidR="00C36D5B" w:rsidRDefault="00C36D5B"/>
                            </w:tc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btLr"/>
                              </w:tcPr>
                              <w:p w14:paraId="64073C1E" w14:textId="77777777" w:rsidR="00C36D5B" w:rsidRDefault="00C36D5B" w:rsidP="007E2FE3">
                                <w:pPr>
                                  <w:pStyle w:val="RightMargin"/>
                                </w:pP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</w:rPr>
                                  <w:instrText xml:space="preserve"> PAGE </w:instrTex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PageNumber"/>
                                  </w:rPr>
                                  <w:t>7</w: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14:paraId="2D572098" w14:textId="77777777" w:rsidR="00C36D5B" w:rsidRDefault="00C36D5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B2001" id="Text Box 159" o:spid="_x0000_s1028" type="#_x0000_t202" style="position:absolute;margin-left:0;margin-top:0;width:732.25pt;height:164.9pt;z-index:-2516648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" stroked="f">
              <o:lock v:ext="edit" aspectratio="t"/>
              <v:textbox>
                <w:txbxContent>
                  <w:tbl>
                    <w:tblPr>
                      <w:tblStyle w:val="TableGrid"/>
                      <w:tblW w:w="14458" w:type="dxa"/>
                      <w:jc w:val="center"/>
                      <w:tblBorders>
                        <w:top w:val="double" w:sz="6" w:space="0" w:color="auto"/>
                        <w:left w:val="double" w:sz="6" w:space="0" w:color="auto"/>
                        <w:bottom w:val="double" w:sz="6" w:space="0" w:color="auto"/>
                        <w:right w:val="double" w:sz="6" w:space="0" w:color="auto"/>
                        <w:insideH w:val="double" w:sz="6" w:space="0" w:color="auto"/>
                        <w:insideV w:val="double" w:sz="6" w:space="0" w:color="auto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540"/>
                      <w:gridCol w:w="13377"/>
                      <w:gridCol w:w="541"/>
                    </w:tblGrid>
                    <w:tr w:rsidR="00C36D5B" w14:paraId="049A4509" w14:textId="77777777" w:rsidTr="007E2FE3">
                      <w:trPr>
                        <w:cantSplit/>
                        <w:trHeight w:hRule="exact" w:val="3053"/>
                        <w:jc w:val="center"/>
                      </w:trPr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tbRl"/>
                        </w:tcPr>
                        <w:p w14:paraId="41AFCCF4" w14:textId="77777777" w:rsidR="00C36D5B" w:rsidRPr="00E57D77" w:rsidRDefault="00C36D5B" w:rsidP="00954091">
                          <w:pPr>
                            <w:pStyle w:val="SideTitle"/>
                            <w:jc w:val="right"/>
                          </w:pPr>
                          <w:r w:rsidRPr="00E57D77">
                            <w:tab/>
                          </w:r>
                          <w:r w:rsidRPr="00E57D77">
                            <w:tab/>
                          </w:r>
                        </w:p>
                      </w:tc>
                      <w:tc>
                        <w:tcPr>
                          <w:tcW w:w="13360" w:type="dxa"/>
                        </w:tcPr>
                        <w:p w14:paraId="1056910C" w14:textId="77777777" w:rsidR="00C36D5B" w:rsidRDefault="00C36D5B"/>
                      </w:tc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btLr"/>
                        </w:tcPr>
                        <w:p w14:paraId="64073C1E" w14:textId="77777777" w:rsidR="00C36D5B" w:rsidRDefault="00C36D5B" w:rsidP="007E2FE3">
                          <w:pPr>
                            <w:pStyle w:val="RightMargin"/>
                          </w:pPr>
                          <w:r>
                            <w:rPr>
                              <w:rStyle w:val="PageNumber"/>
                            </w:rPr>
                            <w:tab/>
                          </w:r>
                          <w:r w:rsidR="00613614"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="00613614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7</w:t>
                          </w:r>
                          <w:r w:rsidR="00613614"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</w:r>
                        </w:p>
                      </w:tc>
                    </w:tr>
                  </w:tbl>
                  <w:p w14:paraId="2D572098" w14:textId="77777777" w:rsidR="00C36D5B" w:rsidRDefault="00C36D5B"/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C1D24" w14:textId="598F351C" w:rsidR="00C36D5B" w:rsidRPr="00D30790" w:rsidRDefault="00AC458A" w:rsidP="00D307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42978288" wp14:editId="6571CB4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299575" cy="2094230"/>
              <wp:effectExtent l="0" t="0" r="0" b="1270"/>
              <wp:wrapNone/>
              <wp:docPr id="817748332" name="Text Box 17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299575" cy="209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14458" w:type="dxa"/>
                            <w:jc w:val="center"/>
                            <w:tblBorders>
                              <w:top w:val="double" w:sz="6" w:space="0" w:color="auto"/>
                              <w:left w:val="double" w:sz="6" w:space="0" w:color="auto"/>
                              <w:bottom w:val="double" w:sz="6" w:space="0" w:color="auto"/>
                              <w:right w:val="double" w:sz="6" w:space="0" w:color="auto"/>
                              <w:insideH w:val="double" w:sz="6" w:space="0" w:color="auto"/>
                              <w:insideV w:val="double" w:sz="6" w:space="0" w:color="auto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540"/>
                            <w:gridCol w:w="13377"/>
                            <w:gridCol w:w="541"/>
                          </w:tblGrid>
                          <w:tr w:rsidR="00C36D5B" w14:paraId="4A4CCD8F" w14:textId="77777777" w:rsidTr="007E2FE3">
                            <w:trPr>
                              <w:cantSplit/>
                              <w:trHeight w:hRule="exact" w:val="3053"/>
                              <w:jc w:val="center"/>
                            </w:trPr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tbRl"/>
                              </w:tcPr>
                              <w:p w14:paraId="0B25A2B0" w14:textId="77777777" w:rsidR="00C36D5B" w:rsidRPr="00E57D77" w:rsidRDefault="00C36D5B" w:rsidP="00954091">
                                <w:pPr>
                                  <w:pStyle w:val="SideTitle"/>
                                </w:pPr>
                                <w:r w:rsidRPr="00E57D77">
                                  <w:tab/>
                                </w:r>
                                <w:r w:rsidRPr="00E57D77">
                                  <w:tab/>
                                </w:r>
                              </w:p>
                            </w:tc>
                            <w:tc>
                              <w:tcPr>
                                <w:tcW w:w="13360" w:type="dxa"/>
                              </w:tcPr>
                              <w:p w14:paraId="3DDEF00A" w14:textId="77777777" w:rsidR="00C36D5B" w:rsidRPr="00954091" w:rsidRDefault="00C36D5B" w:rsidP="00954091">
                                <w:pPr>
                                  <w:rPr>
                                    <w:lang w:val="is-I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btLr"/>
                              </w:tcPr>
                              <w:p w14:paraId="2CAB7FA6" w14:textId="77777777" w:rsidR="00C36D5B" w:rsidRDefault="00C36D5B" w:rsidP="007E2FE3">
                                <w:pPr>
                                  <w:tabs>
                                    <w:tab w:val="center" w:pos="1480"/>
                                    <w:tab w:val="right" w:pos="2960"/>
                                  </w:tabs>
                                </w:pP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</w:rPr>
                                  <w:instrText xml:space="preserve"> PAGE </w:instrTex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separate"/>
                                </w:r>
                                <w:r w:rsidR="00FC24E9">
                                  <w:rPr>
                                    <w:rStyle w:val="PageNumber"/>
                                    <w:noProof/>
                                  </w:rPr>
                                  <w:t>1</w: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14:paraId="7F76C102" w14:textId="77777777" w:rsidR="00C36D5B" w:rsidRDefault="00C36D5B" w:rsidP="00D307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978288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29" type="#_x0000_t202" style="position:absolute;margin-left:0;margin-top:0;width:732.25pt;height:164.9pt;z-index:-2516515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" stroked="f">
              <o:lock v:ext="edit" aspectratio="t"/>
              <v:textbox>
                <w:txbxContent>
                  <w:tbl>
                    <w:tblPr>
                      <w:tblStyle w:val="TableGrid"/>
                      <w:tblW w:w="14458" w:type="dxa"/>
                      <w:jc w:val="center"/>
                      <w:tblBorders>
                        <w:top w:val="double" w:sz="6" w:space="0" w:color="auto"/>
                        <w:left w:val="double" w:sz="6" w:space="0" w:color="auto"/>
                        <w:bottom w:val="double" w:sz="6" w:space="0" w:color="auto"/>
                        <w:right w:val="double" w:sz="6" w:space="0" w:color="auto"/>
                        <w:insideH w:val="double" w:sz="6" w:space="0" w:color="auto"/>
                        <w:insideV w:val="double" w:sz="6" w:space="0" w:color="auto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540"/>
                      <w:gridCol w:w="13377"/>
                      <w:gridCol w:w="541"/>
                    </w:tblGrid>
                    <w:tr w:rsidR="00C36D5B" w14:paraId="4A4CCD8F" w14:textId="77777777" w:rsidTr="007E2FE3">
                      <w:trPr>
                        <w:cantSplit/>
                        <w:trHeight w:hRule="exact" w:val="3053"/>
                        <w:jc w:val="center"/>
                      </w:trPr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tbRl"/>
                        </w:tcPr>
                        <w:p w14:paraId="0B25A2B0" w14:textId="77777777" w:rsidR="00C36D5B" w:rsidRPr="00E57D77" w:rsidRDefault="00C36D5B" w:rsidP="00954091">
                          <w:pPr>
                            <w:pStyle w:val="SideTitle"/>
                          </w:pPr>
                          <w:r w:rsidRPr="00E57D77">
                            <w:tab/>
                          </w:r>
                          <w:r w:rsidRPr="00E57D77">
                            <w:tab/>
                          </w:r>
                        </w:p>
                      </w:tc>
                      <w:tc>
                        <w:tcPr>
                          <w:tcW w:w="13360" w:type="dxa"/>
                        </w:tcPr>
                        <w:p w14:paraId="3DDEF00A" w14:textId="77777777" w:rsidR="00C36D5B" w:rsidRPr="00954091" w:rsidRDefault="00C36D5B" w:rsidP="00954091">
                          <w:pPr>
                            <w:rPr>
                              <w:lang w:val="is-IS"/>
                            </w:rPr>
                          </w:pPr>
                        </w:p>
                      </w:tc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btLr"/>
                        </w:tcPr>
                        <w:p w14:paraId="2CAB7FA6" w14:textId="77777777" w:rsidR="00C36D5B" w:rsidRDefault="00C36D5B" w:rsidP="007E2FE3">
                          <w:pPr>
                            <w:tabs>
                              <w:tab w:val="center" w:pos="1480"/>
                              <w:tab w:val="right" w:pos="2960"/>
                            </w:tabs>
                          </w:pPr>
                          <w:r>
                            <w:rPr>
                              <w:rStyle w:val="PageNumber"/>
                            </w:rPr>
                            <w:tab/>
                          </w:r>
                          <w:r w:rsidR="00613614"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="00613614">
                            <w:rPr>
                              <w:rStyle w:val="PageNumber"/>
                            </w:rPr>
                            <w:fldChar w:fldCharType="separate"/>
                          </w:r>
                          <w:r w:rsidR="00FC24E9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 w:rsidR="00613614"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</w:r>
                        </w:p>
                      </w:tc>
                    </w:tr>
                  </w:tbl>
                  <w:p w14:paraId="7F76C102" w14:textId="77777777" w:rsidR="00C36D5B" w:rsidRDefault="00C36D5B" w:rsidP="00D30790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1A3F9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FEBCE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0CA3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7E5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C0453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4AE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F0FFC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F6EE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50DE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CA0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116F4"/>
    <w:multiLevelType w:val="hybridMultilevel"/>
    <w:tmpl w:val="593A9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2EE16AB"/>
    <w:multiLevelType w:val="hybridMultilevel"/>
    <w:tmpl w:val="5B8EC6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7947114"/>
    <w:multiLevelType w:val="hybridMultilevel"/>
    <w:tmpl w:val="A6CC8E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C026A2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19452BC4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1BF4748"/>
    <w:multiLevelType w:val="hybridMultilevel"/>
    <w:tmpl w:val="B1FC949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C061415"/>
    <w:multiLevelType w:val="hybridMultilevel"/>
    <w:tmpl w:val="18C6CF3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06B4025"/>
    <w:multiLevelType w:val="hybridMultilevel"/>
    <w:tmpl w:val="3990A9C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CD85DA5"/>
    <w:multiLevelType w:val="hybridMultilevel"/>
    <w:tmpl w:val="80EA35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C91238"/>
    <w:multiLevelType w:val="hybridMultilevel"/>
    <w:tmpl w:val="2D244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0A5AD0"/>
    <w:multiLevelType w:val="hybridMultilevel"/>
    <w:tmpl w:val="4EBCE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5A697A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56CE5A3C"/>
    <w:multiLevelType w:val="hybridMultilevel"/>
    <w:tmpl w:val="EE246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4C028A"/>
    <w:multiLevelType w:val="hybridMultilevel"/>
    <w:tmpl w:val="38C0A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0911FD"/>
    <w:multiLevelType w:val="hybridMultilevel"/>
    <w:tmpl w:val="7BB66A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ADA5051"/>
    <w:multiLevelType w:val="hybridMultilevel"/>
    <w:tmpl w:val="12DAB0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996378451">
    <w:abstractNumId w:val="23"/>
  </w:num>
  <w:num w:numId="2" w16cid:durableId="1544446088">
    <w:abstractNumId w:val="22"/>
  </w:num>
  <w:num w:numId="3" w16cid:durableId="876546913">
    <w:abstractNumId w:val="19"/>
  </w:num>
  <w:num w:numId="4" w16cid:durableId="601450918">
    <w:abstractNumId w:val="15"/>
  </w:num>
  <w:num w:numId="5" w16cid:durableId="1889101887">
    <w:abstractNumId w:val="17"/>
  </w:num>
  <w:num w:numId="6" w16cid:durableId="1364400648">
    <w:abstractNumId w:val="25"/>
  </w:num>
  <w:num w:numId="7" w16cid:durableId="161356706">
    <w:abstractNumId w:val="12"/>
  </w:num>
  <w:num w:numId="8" w16cid:durableId="748311618">
    <w:abstractNumId w:val="16"/>
  </w:num>
  <w:num w:numId="9" w16cid:durableId="442766843">
    <w:abstractNumId w:val="11"/>
  </w:num>
  <w:num w:numId="10" w16cid:durableId="1653018134">
    <w:abstractNumId w:val="24"/>
  </w:num>
  <w:num w:numId="11" w16cid:durableId="1808811993">
    <w:abstractNumId w:val="10"/>
  </w:num>
  <w:num w:numId="12" w16cid:durableId="910391309">
    <w:abstractNumId w:val="20"/>
  </w:num>
  <w:num w:numId="13" w16cid:durableId="1756898450">
    <w:abstractNumId w:val="18"/>
  </w:num>
  <w:num w:numId="14" w16cid:durableId="1732844847">
    <w:abstractNumId w:val="9"/>
  </w:num>
  <w:num w:numId="15" w16cid:durableId="728455303">
    <w:abstractNumId w:val="7"/>
  </w:num>
  <w:num w:numId="16" w16cid:durableId="270557172">
    <w:abstractNumId w:val="6"/>
  </w:num>
  <w:num w:numId="17" w16cid:durableId="222299247">
    <w:abstractNumId w:val="5"/>
  </w:num>
  <w:num w:numId="18" w16cid:durableId="1726949814">
    <w:abstractNumId w:val="4"/>
  </w:num>
  <w:num w:numId="19" w16cid:durableId="73625029">
    <w:abstractNumId w:val="8"/>
  </w:num>
  <w:num w:numId="20" w16cid:durableId="1221405989">
    <w:abstractNumId w:val="3"/>
  </w:num>
  <w:num w:numId="21" w16cid:durableId="1090616733">
    <w:abstractNumId w:val="2"/>
  </w:num>
  <w:num w:numId="22" w16cid:durableId="24332339">
    <w:abstractNumId w:val="1"/>
  </w:num>
  <w:num w:numId="23" w16cid:durableId="2120903745">
    <w:abstractNumId w:val="0"/>
  </w:num>
  <w:num w:numId="24" w16cid:durableId="170947532">
    <w:abstractNumId w:val="13"/>
  </w:num>
  <w:num w:numId="25" w16cid:durableId="1156216284">
    <w:abstractNumId w:val="14"/>
  </w:num>
  <w:num w:numId="26" w16cid:durableId="14283050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rawingGridVerticalSpacing w:val="553"/>
  <w:displayHorizontalDrawingGridEvery w:val="2"/>
  <w:noPunctuationKerning/>
  <w:characterSpacingControl w:val="doNotCompress"/>
  <w:noLineBreaksAfter w:lang="zh-TW" w:val="([{£¥‘“‵〈《「『【〔〝︵︷︹︻︽︿﹁﹃﹙﹛﹝（｛"/>
  <w:noLineBreaksBefore w:lang="zh-TW" w:val="!),.:;?]}¢·་།–—’”•‥…‧′╴、。〉》」』】〕〞︰︱︳︴︶︸︺︼︾﹀﹂﹄﹏﹐﹑﹒﹔﹕﹖﹗﹚﹜﹞！），．：；？｜｝､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olioNumbered" w:val="0"/>
  </w:docVars>
  <w:rsids>
    <w:rsidRoot w:val="00AC458A"/>
    <w:rsid w:val="00002F27"/>
    <w:rsid w:val="00003E11"/>
    <w:rsid w:val="000069B7"/>
    <w:rsid w:val="000117A6"/>
    <w:rsid w:val="00012EB8"/>
    <w:rsid w:val="00014603"/>
    <w:rsid w:val="0001475E"/>
    <w:rsid w:val="00020EF1"/>
    <w:rsid w:val="00022FDC"/>
    <w:rsid w:val="00025A02"/>
    <w:rsid w:val="00027F80"/>
    <w:rsid w:val="00034ABC"/>
    <w:rsid w:val="000406F7"/>
    <w:rsid w:val="00040DBE"/>
    <w:rsid w:val="00043FF7"/>
    <w:rsid w:val="00052114"/>
    <w:rsid w:val="0005785A"/>
    <w:rsid w:val="00057D07"/>
    <w:rsid w:val="00060B03"/>
    <w:rsid w:val="00064C69"/>
    <w:rsid w:val="00065793"/>
    <w:rsid w:val="00090325"/>
    <w:rsid w:val="000B3672"/>
    <w:rsid w:val="000B4EF5"/>
    <w:rsid w:val="000B5898"/>
    <w:rsid w:val="000C1754"/>
    <w:rsid w:val="000C3DA0"/>
    <w:rsid w:val="000E4A8F"/>
    <w:rsid w:val="000E5FD3"/>
    <w:rsid w:val="000F1C71"/>
    <w:rsid w:val="000F7261"/>
    <w:rsid w:val="00101CD7"/>
    <w:rsid w:val="00105191"/>
    <w:rsid w:val="00106763"/>
    <w:rsid w:val="00107732"/>
    <w:rsid w:val="00110475"/>
    <w:rsid w:val="00111572"/>
    <w:rsid w:val="00120510"/>
    <w:rsid w:val="0012101F"/>
    <w:rsid w:val="001249E2"/>
    <w:rsid w:val="00131E16"/>
    <w:rsid w:val="00133CC9"/>
    <w:rsid w:val="00145653"/>
    <w:rsid w:val="00147F59"/>
    <w:rsid w:val="00156BC0"/>
    <w:rsid w:val="00157452"/>
    <w:rsid w:val="001603E4"/>
    <w:rsid w:val="00174257"/>
    <w:rsid w:val="00177E5B"/>
    <w:rsid w:val="001845AE"/>
    <w:rsid w:val="0018664E"/>
    <w:rsid w:val="001870A7"/>
    <w:rsid w:val="00193808"/>
    <w:rsid w:val="00196A9A"/>
    <w:rsid w:val="001A1098"/>
    <w:rsid w:val="001A54B9"/>
    <w:rsid w:val="001B194E"/>
    <w:rsid w:val="001B7E49"/>
    <w:rsid w:val="001C2B89"/>
    <w:rsid w:val="001C65CD"/>
    <w:rsid w:val="001D46C7"/>
    <w:rsid w:val="001D7C1E"/>
    <w:rsid w:val="001E64F3"/>
    <w:rsid w:val="001F0348"/>
    <w:rsid w:val="001F083D"/>
    <w:rsid w:val="001F588A"/>
    <w:rsid w:val="002017AE"/>
    <w:rsid w:val="00206875"/>
    <w:rsid w:val="0021234B"/>
    <w:rsid w:val="0021273B"/>
    <w:rsid w:val="00215E0C"/>
    <w:rsid w:val="00215EB2"/>
    <w:rsid w:val="002161A7"/>
    <w:rsid w:val="00220DDC"/>
    <w:rsid w:val="00225ED7"/>
    <w:rsid w:val="002301A6"/>
    <w:rsid w:val="00230DD8"/>
    <w:rsid w:val="00240A08"/>
    <w:rsid w:val="002413CE"/>
    <w:rsid w:val="002416E3"/>
    <w:rsid w:val="002527C4"/>
    <w:rsid w:val="00262964"/>
    <w:rsid w:val="0026722E"/>
    <w:rsid w:val="002677C4"/>
    <w:rsid w:val="00271079"/>
    <w:rsid w:val="00272A06"/>
    <w:rsid w:val="002807B2"/>
    <w:rsid w:val="00286377"/>
    <w:rsid w:val="00292B01"/>
    <w:rsid w:val="00292E1F"/>
    <w:rsid w:val="002B0F3E"/>
    <w:rsid w:val="002B1D03"/>
    <w:rsid w:val="002B7670"/>
    <w:rsid w:val="002C01E8"/>
    <w:rsid w:val="002C55DD"/>
    <w:rsid w:val="002C6C40"/>
    <w:rsid w:val="002D43C4"/>
    <w:rsid w:val="002E2027"/>
    <w:rsid w:val="002E205B"/>
    <w:rsid w:val="002E27B3"/>
    <w:rsid w:val="002E3B68"/>
    <w:rsid w:val="002E6ED0"/>
    <w:rsid w:val="002F05EF"/>
    <w:rsid w:val="002F2603"/>
    <w:rsid w:val="00303841"/>
    <w:rsid w:val="0030611D"/>
    <w:rsid w:val="00310B2A"/>
    <w:rsid w:val="00312564"/>
    <w:rsid w:val="00312BB0"/>
    <w:rsid w:val="00313BB0"/>
    <w:rsid w:val="00321798"/>
    <w:rsid w:val="00322494"/>
    <w:rsid w:val="00325933"/>
    <w:rsid w:val="003278B0"/>
    <w:rsid w:val="00331DFD"/>
    <w:rsid w:val="0033511B"/>
    <w:rsid w:val="00335C1E"/>
    <w:rsid w:val="003406D0"/>
    <w:rsid w:val="00341F23"/>
    <w:rsid w:val="003467D5"/>
    <w:rsid w:val="00351133"/>
    <w:rsid w:val="00355645"/>
    <w:rsid w:val="003564B6"/>
    <w:rsid w:val="00361E71"/>
    <w:rsid w:val="003801E1"/>
    <w:rsid w:val="00386A90"/>
    <w:rsid w:val="00390B13"/>
    <w:rsid w:val="00390E9E"/>
    <w:rsid w:val="003B0A5B"/>
    <w:rsid w:val="003B1E6D"/>
    <w:rsid w:val="003B2574"/>
    <w:rsid w:val="003D0C3D"/>
    <w:rsid w:val="003D22C2"/>
    <w:rsid w:val="003D3077"/>
    <w:rsid w:val="003F02AE"/>
    <w:rsid w:val="003F05A1"/>
    <w:rsid w:val="003F1EFC"/>
    <w:rsid w:val="003F6577"/>
    <w:rsid w:val="00413F82"/>
    <w:rsid w:val="00424B96"/>
    <w:rsid w:val="004360B9"/>
    <w:rsid w:val="004401CE"/>
    <w:rsid w:val="0044249A"/>
    <w:rsid w:val="00444112"/>
    <w:rsid w:val="0044568B"/>
    <w:rsid w:val="00445ADC"/>
    <w:rsid w:val="0046225C"/>
    <w:rsid w:val="0046443D"/>
    <w:rsid w:val="00480825"/>
    <w:rsid w:val="0049710A"/>
    <w:rsid w:val="00497CE0"/>
    <w:rsid w:val="004B02D1"/>
    <w:rsid w:val="004B5045"/>
    <w:rsid w:val="004C5952"/>
    <w:rsid w:val="004C6B04"/>
    <w:rsid w:val="004D01C7"/>
    <w:rsid w:val="004D3FD5"/>
    <w:rsid w:val="004E2180"/>
    <w:rsid w:val="004E67C5"/>
    <w:rsid w:val="004E74A7"/>
    <w:rsid w:val="004F47BE"/>
    <w:rsid w:val="0050542A"/>
    <w:rsid w:val="005078A8"/>
    <w:rsid w:val="0052652A"/>
    <w:rsid w:val="0054476F"/>
    <w:rsid w:val="00551957"/>
    <w:rsid w:val="005529D3"/>
    <w:rsid w:val="0055386D"/>
    <w:rsid w:val="00561EDC"/>
    <w:rsid w:val="00563578"/>
    <w:rsid w:val="005653B4"/>
    <w:rsid w:val="00565764"/>
    <w:rsid w:val="005805DB"/>
    <w:rsid w:val="00586C31"/>
    <w:rsid w:val="00586D79"/>
    <w:rsid w:val="005A3FA6"/>
    <w:rsid w:val="005A4139"/>
    <w:rsid w:val="005A50DC"/>
    <w:rsid w:val="005A646D"/>
    <w:rsid w:val="005B566D"/>
    <w:rsid w:val="005C0A01"/>
    <w:rsid w:val="005C551F"/>
    <w:rsid w:val="005D2A14"/>
    <w:rsid w:val="005D6D2E"/>
    <w:rsid w:val="005E275D"/>
    <w:rsid w:val="005E6D06"/>
    <w:rsid w:val="005E75E8"/>
    <w:rsid w:val="005F0A9D"/>
    <w:rsid w:val="005F2A7D"/>
    <w:rsid w:val="005F5BCA"/>
    <w:rsid w:val="00604F3E"/>
    <w:rsid w:val="0061122F"/>
    <w:rsid w:val="00613614"/>
    <w:rsid w:val="00613BBC"/>
    <w:rsid w:val="00615DA6"/>
    <w:rsid w:val="00620F1D"/>
    <w:rsid w:val="00623192"/>
    <w:rsid w:val="00632A82"/>
    <w:rsid w:val="00635456"/>
    <w:rsid w:val="00641DDA"/>
    <w:rsid w:val="00646942"/>
    <w:rsid w:val="0065181A"/>
    <w:rsid w:val="00651A04"/>
    <w:rsid w:val="0065624C"/>
    <w:rsid w:val="006639C7"/>
    <w:rsid w:val="00664871"/>
    <w:rsid w:val="006713FF"/>
    <w:rsid w:val="00681A47"/>
    <w:rsid w:val="00691000"/>
    <w:rsid w:val="00693EA9"/>
    <w:rsid w:val="006A16B4"/>
    <w:rsid w:val="006A775E"/>
    <w:rsid w:val="006B0444"/>
    <w:rsid w:val="006C0434"/>
    <w:rsid w:val="006C17B7"/>
    <w:rsid w:val="006C4F22"/>
    <w:rsid w:val="006D1DD5"/>
    <w:rsid w:val="006E4F5C"/>
    <w:rsid w:val="006F59AD"/>
    <w:rsid w:val="006F5F9C"/>
    <w:rsid w:val="007034C7"/>
    <w:rsid w:val="00703A59"/>
    <w:rsid w:val="00705E7F"/>
    <w:rsid w:val="0070726C"/>
    <w:rsid w:val="00712364"/>
    <w:rsid w:val="00713522"/>
    <w:rsid w:val="007166D1"/>
    <w:rsid w:val="00717943"/>
    <w:rsid w:val="00726FBF"/>
    <w:rsid w:val="00727A17"/>
    <w:rsid w:val="0073517A"/>
    <w:rsid w:val="007373A0"/>
    <w:rsid w:val="00751497"/>
    <w:rsid w:val="00754D6F"/>
    <w:rsid w:val="00761FA4"/>
    <w:rsid w:val="00762FB8"/>
    <w:rsid w:val="00765044"/>
    <w:rsid w:val="00766DF4"/>
    <w:rsid w:val="0077160E"/>
    <w:rsid w:val="00772E5F"/>
    <w:rsid w:val="00781429"/>
    <w:rsid w:val="00784950"/>
    <w:rsid w:val="007966BC"/>
    <w:rsid w:val="0079704F"/>
    <w:rsid w:val="00797680"/>
    <w:rsid w:val="00797C68"/>
    <w:rsid w:val="007C0E83"/>
    <w:rsid w:val="007C0ECE"/>
    <w:rsid w:val="007C1197"/>
    <w:rsid w:val="007C396E"/>
    <w:rsid w:val="007C577E"/>
    <w:rsid w:val="007D1184"/>
    <w:rsid w:val="007D1A72"/>
    <w:rsid w:val="007D654E"/>
    <w:rsid w:val="007D6656"/>
    <w:rsid w:val="007E06DE"/>
    <w:rsid w:val="007E2FE3"/>
    <w:rsid w:val="007E31CA"/>
    <w:rsid w:val="007E4A34"/>
    <w:rsid w:val="007E5773"/>
    <w:rsid w:val="007F5D42"/>
    <w:rsid w:val="007F7D0E"/>
    <w:rsid w:val="0080300F"/>
    <w:rsid w:val="00804665"/>
    <w:rsid w:val="008132BD"/>
    <w:rsid w:val="00822CB4"/>
    <w:rsid w:val="0082607A"/>
    <w:rsid w:val="00827A2F"/>
    <w:rsid w:val="00836EDC"/>
    <w:rsid w:val="00837FB5"/>
    <w:rsid w:val="00840E78"/>
    <w:rsid w:val="008445D6"/>
    <w:rsid w:val="00845380"/>
    <w:rsid w:val="00846010"/>
    <w:rsid w:val="00846054"/>
    <w:rsid w:val="00846195"/>
    <w:rsid w:val="00850EF0"/>
    <w:rsid w:val="00852FCD"/>
    <w:rsid w:val="0086016C"/>
    <w:rsid w:val="00870DF8"/>
    <w:rsid w:val="008851D3"/>
    <w:rsid w:val="0089190A"/>
    <w:rsid w:val="00894B89"/>
    <w:rsid w:val="0089724A"/>
    <w:rsid w:val="008B49BB"/>
    <w:rsid w:val="008B4ADA"/>
    <w:rsid w:val="008B597E"/>
    <w:rsid w:val="008C2AD6"/>
    <w:rsid w:val="008C6227"/>
    <w:rsid w:val="008D152A"/>
    <w:rsid w:val="008D2E78"/>
    <w:rsid w:val="008E1A68"/>
    <w:rsid w:val="008F25C8"/>
    <w:rsid w:val="0091050C"/>
    <w:rsid w:val="00914BCE"/>
    <w:rsid w:val="00916C70"/>
    <w:rsid w:val="00926CF7"/>
    <w:rsid w:val="009334C9"/>
    <w:rsid w:val="009447E8"/>
    <w:rsid w:val="009453A3"/>
    <w:rsid w:val="009454F9"/>
    <w:rsid w:val="00952C8E"/>
    <w:rsid w:val="00954091"/>
    <w:rsid w:val="00957755"/>
    <w:rsid w:val="009605D2"/>
    <w:rsid w:val="00962DD2"/>
    <w:rsid w:val="00966AD1"/>
    <w:rsid w:val="009703F9"/>
    <w:rsid w:val="00973C59"/>
    <w:rsid w:val="009771F5"/>
    <w:rsid w:val="00982A22"/>
    <w:rsid w:val="00984FB0"/>
    <w:rsid w:val="009922D3"/>
    <w:rsid w:val="0099677F"/>
    <w:rsid w:val="009A0EE0"/>
    <w:rsid w:val="009A3458"/>
    <w:rsid w:val="009C408B"/>
    <w:rsid w:val="009C6644"/>
    <w:rsid w:val="009D289C"/>
    <w:rsid w:val="009D5BEC"/>
    <w:rsid w:val="009D60BD"/>
    <w:rsid w:val="009D66FC"/>
    <w:rsid w:val="009F6155"/>
    <w:rsid w:val="00A01F02"/>
    <w:rsid w:val="00A02116"/>
    <w:rsid w:val="00A06119"/>
    <w:rsid w:val="00A12796"/>
    <w:rsid w:val="00A14D45"/>
    <w:rsid w:val="00A2122E"/>
    <w:rsid w:val="00A25019"/>
    <w:rsid w:val="00A5244C"/>
    <w:rsid w:val="00A52C39"/>
    <w:rsid w:val="00A7679A"/>
    <w:rsid w:val="00A9246B"/>
    <w:rsid w:val="00AA0777"/>
    <w:rsid w:val="00AA1AAE"/>
    <w:rsid w:val="00AA68A4"/>
    <w:rsid w:val="00AB5416"/>
    <w:rsid w:val="00AC3B2B"/>
    <w:rsid w:val="00AC458A"/>
    <w:rsid w:val="00AC4B45"/>
    <w:rsid w:val="00AD0815"/>
    <w:rsid w:val="00AD6292"/>
    <w:rsid w:val="00AD6568"/>
    <w:rsid w:val="00AE6E28"/>
    <w:rsid w:val="00AE79B7"/>
    <w:rsid w:val="00AF07A5"/>
    <w:rsid w:val="00AF3241"/>
    <w:rsid w:val="00AF490B"/>
    <w:rsid w:val="00AF52CA"/>
    <w:rsid w:val="00AF6718"/>
    <w:rsid w:val="00B11378"/>
    <w:rsid w:val="00B158F7"/>
    <w:rsid w:val="00B233CB"/>
    <w:rsid w:val="00B2369D"/>
    <w:rsid w:val="00B24BE8"/>
    <w:rsid w:val="00B2611F"/>
    <w:rsid w:val="00B27A89"/>
    <w:rsid w:val="00B4021D"/>
    <w:rsid w:val="00B511E0"/>
    <w:rsid w:val="00B545C4"/>
    <w:rsid w:val="00B553CA"/>
    <w:rsid w:val="00B56524"/>
    <w:rsid w:val="00B5664A"/>
    <w:rsid w:val="00B57CF1"/>
    <w:rsid w:val="00B661B1"/>
    <w:rsid w:val="00B73D9E"/>
    <w:rsid w:val="00B75EBB"/>
    <w:rsid w:val="00B81F41"/>
    <w:rsid w:val="00B918E7"/>
    <w:rsid w:val="00B91A2D"/>
    <w:rsid w:val="00B92BD6"/>
    <w:rsid w:val="00B93F13"/>
    <w:rsid w:val="00B95C84"/>
    <w:rsid w:val="00B97ACD"/>
    <w:rsid w:val="00BA77C1"/>
    <w:rsid w:val="00BB0AB7"/>
    <w:rsid w:val="00BB3CC7"/>
    <w:rsid w:val="00BC014C"/>
    <w:rsid w:val="00BC2B79"/>
    <w:rsid w:val="00BD28A0"/>
    <w:rsid w:val="00BD5789"/>
    <w:rsid w:val="00BE2A9A"/>
    <w:rsid w:val="00BE2B4E"/>
    <w:rsid w:val="00BE331F"/>
    <w:rsid w:val="00BE49B8"/>
    <w:rsid w:val="00BE569F"/>
    <w:rsid w:val="00BF0E94"/>
    <w:rsid w:val="00BF39D8"/>
    <w:rsid w:val="00C05D50"/>
    <w:rsid w:val="00C1020B"/>
    <w:rsid w:val="00C123D3"/>
    <w:rsid w:val="00C133D9"/>
    <w:rsid w:val="00C14CF9"/>
    <w:rsid w:val="00C164DB"/>
    <w:rsid w:val="00C22023"/>
    <w:rsid w:val="00C2268F"/>
    <w:rsid w:val="00C2751D"/>
    <w:rsid w:val="00C27DA2"/>
    <w:rsid w:val="00C36D5B"/>
    <w:rsid w:val="00C41DEE"/>
    <w:rsid w:val="00C42C6A"/>
    <w:rsid w:val="00C5168D"/>
    <w:rsid w:val="00C54730"/>
    <w:rsid w:val="00C559F6"/>
    <w:rsid w:val="00C56E77"/>
    <w:rsid w:val="00C60477"/>
    <w:rsid w:val="00C72962"/>
    <w:rsid w:val="00C770E8"/>
    <w:rsid w:val="00C77331"/>
    <w:rsid w:val="00C77FE3"/>
    <w:rsid w:val="00C84834"/>
    <w:rsid w:val="00C84E58"/>
    <w:rsid w:val="00C84FC8"/>
    <w:rsid w:val="00C86ACC"/>
    <w:rsid w:val="00C92E7B"/>
    <w:rsid w:val="00CA0A55"/>
    <w:rsid w:val="00CA1FF1"/>
    <w:rsid w:val="00CA4EC6"/>
    <w:rsid w:val="00CB543F"/>
    <w:rsid w:val="00CD32A8"/>
    <w:rsid w:val="00CD4BDF"/>
    <w:rsid w:val="00CD713A"/>
    <w:rsid w:val="00CE1538"/>
    <w:rsid w:val="00CF7232"/>
    <w:rsid w:val="00D01AF4"/>
    <w:rsid w:val="00D02296"/>
    <w:rsid w:val="00D03644"/>
    <w:rsid w:val="00D06EF3"/>
    <w:rsid w:val="00D10FED"/>
    <w:rsid w:val="00D1345D"/>
    <w:rsid w:val="00D150D9"/>
    <w:rsid w:val="00D1520A"/>
    <w:rsid w:val="00D22E94"/>
    <w:rsid w:val="00D254C7"/>
    <w:rsid w:val="00D25B2A"/>
    <w:rsid w:val="00D30790"/>
    <w:rsid w:val="00D35E7C"/>
    <w:rsid w:val="00D446A0"/>
    <w:rsid w:val="00D45DBD"/>
    <w:rsid w:val="00D510BA"/>
    <w:rsid w:val="00D60310"/>
    <w:rsid w:val="00D61677"/>
    <w:rsid w:val="00D61808"/>
    <w:rsid w:val="00D66C5E"/>
    <w:rsid w:val="00D70A51"/>
    <w:rsid w:val="00D738F3"/>
    <w:rsid w:val="00D76B80"/>
    <w:rsid w:val="00D77878"/>
    <w:rsid w:val="00D807E2"/>
    <w:rsid w:val="00D84D98"/>
    <w:rsid w:val="00D90D31"/>
    <w:rsid w:val="00D91BAC"/>
    <w:rsid w:val="00D9286F"/>
    <w:rsid w:val="00D95997"/>
    <w:rsid w:val="00D95D91"/>
    <w:rsid w:val="00DA4B7D"/>
    <w:rsid w:val="00DB78AA"/>
    <w:rsid w:val="00DC0ACE"/>
    <w:rsid w:val="00DC24B5"/>
    <w:rsid w:val="00DD3E16"/>
    <w:rsid w:val="00DE2410"/>
    <w:rsid w:val="00DE5B59"/>
    <w:rsid w:val="00DE681B"/>
    <w:rsid w:val="00DF0B24"/>
    <w:rsid w:val="00DF0DE6"/>
    <w:rsid w:val="00E03BC8"/>
    <w:rsid w:val="00E14AFE"/>
    <w:rsid w:val="00E167D6"/>
    <w:rsid w:val="00E17170"/>
    <w:rsid w:val="00E26E25"/>
    <w:rsid w:val="00E32671"/>
    <w:rsid w:val="00E3467D"/>
    <w:rsid w:val="00E4224C"/>
    <w:rsid w:val="00E44F09"/>
    <w:rsid w:val="00E4512F"/>
    <w:rsid w:val="00E53ED0"/>
    <w:rsid w:val="00E57D77"/>
    <w:rsid w:val="00E65C3B"/>
    <w:rsid w:val="00E67986"/>
    <w:rsid w:val="00E7085B"/>
    <w:rsid w:val="00E71E06"/>
    <w:rsid w:val="00E72EAD"/>
    <w:rsid w:val="00E77D54"/>
    <w:rsid w:val="00EB47F6"/>
    <w:rsid w:val="00EC12D1"/>
    <w:rsid w:val="00ED1C11"/>
    <w:rsid w:val="00ED32C3"/>
    <w:rsid w:val="00ED4C66"/>
    <w:rsid w:val="00EE1C89"/>
    <w:rsid w:val="00EE25E7"/>
    <w:rsid w:val="00EE30E0"/>
    <w:rsid w:val="00EF42B9"/>
    <w:rsid w:val="00F02393"/>
    <w:rsid w:val="00F037FD"/>
    <w:rsid w:val="00F0507D"/>
    <w:rsid w:val="00F05D5B"/>
    <w:rsid w:val="00F066AF"/>
    <w:rsid w:val="00F06FAC"/>
    <w:rsid w:val="00F11627"/>
    <w:rsid w:val="00F11E56"/>
    <w:rsid w:val="00F25A1A"/>
    <w:rsid w:val="00F30F95"/>
    <w:rsid w:val="00F32B65"/>
    <w:rsid w:val="00F34832"/>
    <w:rsid w:val="00F40914"/>
    <w:rsid w:val="00F46D47"/>
    <w:rsid w:val="00F5063F"/>
    <w:rsid w:val="00F527D7"/>
    <w:rsid w:val="00F57424"/>
    <w:rsid w:val="00F60B9A"/>
    <w:rsid w:val="00F6449C"/>
    <w:rsid w:val="00F64A87"/>
    <w:rsid w:val="00F66FF1"/>
    <w:rsid w:val="00F80FA9"/>
    <w:rsid w:val="00F82F69"/>
    <w:rsid w:val="00F83D10"/>
    <w:rsid w:val="00F90362"/>
    <w:rsid w:val="00F90C82"/>
    <w:rsid w:val="00F963B5"/>
    <w:rsid w:val="00FA32DB"/>
    <w:rsid w:val="00FA4A0F"/>
    <w:rsid w:val="00FB5C17"/>
    <w:rsid w:val="00FB74C3"/>
    <w:rsid w:val="00FC043B"/>
    <w:rsid w:val="00FC1F37"/>
    <w:rsid w:val="00FC24E9"/>
    <w:rsid w:val="00FC2E09"/>
    <w:rsid w:val="00FD1EBD"/>
    <w:rsid w:val="00FD414D"/>
    <w:rsid w:val="00FD494B"/>
    <w:rsid w:val="00FD603D"/>
    <w:rsid w:val="00FE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41E99B"/>
  <w15:docId w15:val="{D859E830-A83C-48C0-A7C7-4C4F7C18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ja-JP" w:bidi="bo-CN"/>
      </w:rPr>
    </w:rPrDefault>
    <w:pPrDefault>
      <w:pPr>
        <w:spacing w:before="80" w:line="30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er" w:uiPriority="99"/>
    <w:lsdException w:name="caption" w:semiHidden="1" w:unhideWhenUsed="1" w:qFormat="1"/>
    <w:lsdException w:name="Body Text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6195"/>
    <w:rPr>
      <w:rFonts w:ascii="Jomolhari" w:hAnsi="Jomolhari" w:cs="Jomolhari"/>
      <w:sz w:val="36"/>
      <w:szCs w:val="36"/>
      <w:lang w:eastAsia="zh-CN"/>
    </w:rPr>
  </w:style>
  <w:style w:type="paragraph" w:styleId="Heading1">
    <w:name w:val="heading 1"/>
    <w:basedOn w:val="Normal"/>
    <w:next w:val="Normal"/>
    <w:rsid w:val="00FE0D26"/>
    <w:pPr>
      <w:keepNext/>
      <w:spacing w:before="240" w:after="60"/>
      <w:outlineLvl w:val="0"/>
    </w:pPr>
    <w:rPr>
      <w:rFonts w:ascii="Arial" w:hAnsi="Arial" w:cs="Arial"/>
      <w:b/>
      <w:bCs/>
      <w:kern w:val="32"/>
    </w:rPr>
  </w:style>
  <w:style w:type="paragraph" w:styleId="Heading2">
    <w:name w:val="heading 2"/>
    <w:basedOn w:val="Normal"/>
    <w:next w:val="Normal"/>
    <w:rsid w:val="00FE0D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rsid w:val="00FE0D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48082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4808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48082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480825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48082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480825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310B2A"/>
    <w:rPr>
      <w:color w:val="0000FF"/>
      <w:u w:val="single"/>
    </w:rPr>
  </w:style>
  <w:style w:type="character" w:styleId="FollowedHyperlink">
    <w:name w:val="FollowedHyperlink"/>
    <w:semiHidden/>
    <w:rsid w:val="00310B2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rsid w:val="00F066AF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semiHidden/>
    <w:rsid w:val="00D807E2"/>
    <w:pPr>
      <w:tabs>
        <w:tab w:val="center" w:pos="4320"/>
        <w:tab w:val="right" w:pos="8640"/>
      </w:tabs>
    </w:pPr>
    <w:rPr>
      <w:sz w:val="16"/>
      <w:szCs w:val="16"/>
    </w:rPr>
  </w:style>
  <w:style w:type="character" w:styleId="PageNumber">
    <w:name w:val="page number"/>
    <w:basedOn w:val="DefaultParagraphFont"/>
    <w:rsid w:val="00CA4EC6"/>
    <w:rPr>
      <w:rFonts w:ascii="Tahoma" w:hAnsi="Tahoma"/>
      <w:sz w:val="20"/>
      <w:lang w:val="en-GB"/>
    </w:rPr>
  </w:style>
  <w:style w:type="character" w:customStyle="1" w:styleId="Yigchung">
    <w:name w:val="Yigchung"/>
    <w:uiPriority w:val="1"/>
    <w:rsid w:val="00C72962"/>
    <w:rPr>
      <w:rFonts w:ascii="Jomolhari" w:hAnsi="Jomolhari" w:cs="Jomolhari"/>
      <w:dstrike w:val="0"/>
      <w:noProof/>
      <w:color w:val="auto"/>
      <w:kern w:val="36"/>
      <w:position w:val="6"/>
      <w:sz w:val="27"/>
      <w:szCs w:val="27"/>
      <w:u w:val="none"/>
      <w:vertAlign w:val="baseline"/>
      <w:lang w:bidi="bo-CN"/>
    </w:rPr>
  </w:style>
  <w:style w:type="character" w:customStyle="1" w:styleId="Yigchen">
    <w:name w:val="Yigchen"/>
    <w:rsid w:val="00C72962"/>
    <w:rPr>
      <w:rFonts w:ascii="Jomolhari" w:hAnsi="Jomolhari" w:cs="Jomolhari"/>
      <w:dstrike w:val="0"/>
      <w:noProof/>
      <w:color w:val="auto"/>
      <w:sz w:val="36"/>
      <w:szCs w:val="36"/>
      <w:u w:val="none"/>
      <w:vertAlign w:val="baseline"/>
      <w:lang w:bidi="bo-CN"/>
    </w:rPr>
  </w:style>
  <w:style w:type="paragraph" w:customStyle="1" w:styleId="FolioNumber">
    <w:name w:val="Folio Number"/>
    <w:basedOn w:val="Normal"/>
    <w:link w:val="FolioNumberChar"/>
    <w:qFormat/>
    <w:rsid w:val="00C559F6"/>
    <w:rPr>
      <w:sz w:val="24"/>
      <w:szCs w:val="24"/>
      <w:lang w:bidi="bo-BT"/>
    </w:rPr>
  </w:style>
  <w:style w:type="paragraph" w:styleId="BodyText">
    <w:name w:val="Body Text"/>
    <w:basedOn w:val="Normal"/>
    <w:link w:val="BodyTextChar"/>
    <w:qFormat/>
    <w:rsid w:val="00954091"/>
    <w:pPr>
      <w:widowControl w:val="0"/>
      <w:spacing w:before="0" w:line="550" w:lineRule="exact"/>
      <w:ind w:right="198"/>
    </w:pPr>
    <w:rPr>
      <w:noProof/>
    </w:rPr>
  </w:style>
  <w:style w:type="character" w:customStyle="1" w:styleId="BodyTextChar">
    <w:name w:val="Body Text Char"/>
    <w:basedOn w:val="DefaultParagraphFont"/>
    <w:link w:val="BodyText"/>
    <w:rsid w:val="00954091"/>
    <w:rPr>
      <w:rFonts w:ascii="Jomolhari" w:hAnsi="Jomolhari" w:cs="Jomolhari"/>
      <w:noProof/>
      <w:sz w:val="36"/>
      <w:szCs w:val="36"/>
      <w:lang w:eastAsia="zh-CN"/>
    </w:rPr>
  </w:style>
  <w:style w:type="paragraph" w:styleId="BlockText">
    <w:name w:val="Block Text"/>
    <w:basedOn w:val="Normal"/>
    <w:semiHidden/>
    <w:rsid w:val="001D7C1E"/>
    <w:pPr>
      <w:spacing w:after="120"/>
      <w:ind w:left="1440" w:right="1440"/>
    </w:pPr>
  </w:style>
  <w:style w:type="numbering" w:styleId="111111">
    <w:name w:val="Outline List 2"/>
    <w:basedOn w:val="NoList"/>
    <w:semiHidden/>
    <w:rsid w:val="00480825"/>
    <w:pPr>
      <w:numPr>
        <w:numId w:val="24"/>
      </w:numPr>
    </w:pPr>
  </w:style>
  <w:style w:type="numbering" w:styleId="1ai">
    <w:name w:val="Outline List 1"/>
    <w:basedOn w:val="NoList"/>
    <w:semiHidden/>
    <w:rsid w:val="00480825"/>
    <w:pPr>
      <w:numPr>
        <w:numId w:val="25"/>
      </w:numPr>
    </w:pPr>
  </w:style>
  <w:style w:type="numbering" w:styleId="ArticleSection">
    <w:name w:val="Outline List 3"/>
    <w:basedOn w:val="NoList"/>
    <w:semiHidden/>
    <w:rsid w:val="00480825"/>
    <w:pPr>
      <w:numPr>
        <w:numId w:val="26"/>
      </w:numPr>
    </w:pPr>
  </w:style>
  <w:style w:type="paragraph" w:styleId="BodyText2">
    <w:name w:val="Body Text 2"/>
    <w:basedOn w:val="Normal"/>
    <w:semiHidden/>
    <w:rsid w:val="00480825"/>
    <w:pPr>
      <w:spacing w:after="120" w:line="480" w:lineRule="auto"/>
    </w:pPr>
  </w:style>
  <w:style w:type="paragraph" w:styleId="BodyText3">
    <w:name w:val="Body Text 3"/>
    <w:basedOn w:val="Normal"/>
    <w:semiHidden/>
    <w:rsid w:val="0048082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80825"/>
    <w:pPr>
      <w:ind w:firstLine="210"/>
    </w:pPr>
    <w:rPr>
      <w:rFonts w:ascii="Times New Roman" w:hAnsi="Times New Roman" w:cs="Arial Unicode MS"/>
      <w:sz w:val="24"/>
      <w:szCs w:val="24"/>
    </w:rPr>
  </w:style>
  <w:style w:type="paragraph" w:styleId="BodyTextIndent">
    <w:name w:val="Body Text Indent"/>
    <w:basedOn w:val="Normal"/>
    <w:semiHidden/>
    <w:rsid w:val="00480825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80825"/>
    <w:pPr>
      <w:ind w:firstLine="210"/>
    </w:pPr>
  </w:style>
  <w:style w:type="paragraph" w:styleId="BodyTextIndent2">
    <w:name w:val="Body Text Indent 2"/>
    <w:basedOn w:val="Normal"/>
    <w:semiHidden/>
    <w:rsid w:val="00480825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80825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80825"/>
    <w:pPr>
      <w:ind w:left="4252"/>
    </w:pPr>
  </w:style>
  <w:style w:type="paragraph" w:styleId="Date">
    <w:name w:val="Date"/>
    <w:basedOn w:val="Normal"/>
    <w:next w:val="Normal"/>
    <w:semiHidden/>
    <w:rsid w:val="00480825"/>
  </w:style>
  <w:style w:type="paragraph" w:styleId="E-mailSignature">
    <w:name w:val="E-mail Signature"/>
    <w:basedOn w:val="Normal"/>
    <w:semiHidden/>
    <w:rsid w:val="00480825"/>
  </w:style>
  <w:style w:type="character" w:styleId="Emphasis">
    <w:name w:val="Emphasis"/>
    <w:basedOn w:val="DefaultParagraphFont"/>
    <w:rsid w:val="00480825"/>
    <w:rPr>
      <w:i/>
      <w:iCs/>
    </w:rPr>
  </w:style>
  <w:style w:type="paragraph" w:styleId="EnvelopeAddress">
    <w:name w:val="envelope address"/>
    <w:basedOn w:val="Normal"/>
    <w:semiHidden/>
    <w:rsid w:val="00480825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semiHidden/>
    <w:rsid w:val="00480825"/>
    <w:rPr>
      <w:rFonts w:ascii="Arial" w:hAnsi="Arial"/>
      <w:sz w:val="20"/>
      <w:szCs w:val="20"/>
    </w:rPr>
  </w:style>
  <w:style w:type="character" w:styleId="HTMLAcronym">
    <w:name w:val="HTML Acronym"/>
    <w:basedOn w:val="DefaultParagraphFont"/>
    <w:semiHidden/>
    <w:rsid w:val="00480825"/>
  </w:style>
  <w:style w:type="paragraph" w:styleId="HTMLAddress">
    <w:name w:val="HTML Address"/>
    <w:basedOn w:val="Normal"/>
    <w:semiHidden/>
    <w:rsid w:val="00480825"/>
    <w:rPr>
      <w:i/>
      <w:iCs/>
    </w:rPr>
  </w:style>
  <w:style w:type="character" w:styleId="HTMLCite">
    <w:name w:val="HTML Cite"/>
    <w:basedOn w:val="DefaultParagraphFont"/>
    <w:semiHidden/>
    <w:rsid w:val="00480825"/>
    <w:rPr>
      <w:i/>
      <w:iCs/>
    </w:rPr>
  </w:style>
  <w:style w:type="character" w:styleId="HTMLCode">
    <w:name w:val="HTML Code"/>
    <w:basedOn w:val="DefaultParagraphFont"/>
    <w:semiHidden/>
    <w:rsid w:val="00480825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semiHidden/>
    <w:rsid w:val="00480825"/>
    <w:rPr>
      <w:i/>
      <w:iCs/>
    </w:rPr>
  </w:style>
  <w:style w:type="character" w:styleId="HTMLKeyboard">
    <w:name w:val="HTML Keyboard"/>
    <w:basedOn w:val="DefaultParagraphFont"/>
    <w:semiHidden/>
    <w:rsid w:val="00480825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semiHidden/>
    <w:rsid w:val="00480825"/>
    <w:rPr>
      <w:rFonts w:ascii="Courier New" w:hAnsi="Courier New"/>
      <w:sz w:val="20"/>
      <w:szCs w:val="20"/>
    </w:rPr>
  </w:style>
  <w:style w:type="character" w:styleId="HTMLSample">
    <w:name w:val="HTML Sample"/>
    <w:basedOn w:val="DefaultParagraphFont"/>
    <w:semiHidden/>
    <w:rsid w:val="00480825"/>
    <w:rPr>
      <w:rFonts w:ascii="Courier New" w:hAnsi="Courier New"/>
    </w:rPr>
  </w:style>
  <w:style w:type="character" w:styleId="HTMLTypewriter">
    <w:name w:val="HTML Typewriter"/>
    <w:basedOn w:val="DefaultParagraphFont"/>
    <w:semiHidden/>
    <w:rsid w:val="00480825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semiHidden/>
    <w:rsid w:val="00480825"/>
    <w:rPr>
      <w:i/>
      <w:iCs/>
    </w:rPr>
  </w:style>
  <w:style w:type="character" w:styleId="LineNumber">
    <w:name w:val="line number"/>
    <w:basedOn w:val="DefaultParagraphFont"/>
    <w:semiHidden/>
    <w:rsid w:val="00480825"/>
  </w:style>
  <w:style w:type="paragraph" w:styleId="List">
    <w:name w:val="List"/>
    <w:basedOn w:val="Normal"/>
    <w:semiHidden/>
    <w:rsid w:val="00480825"/>
    <w:pPr>
      <w:ind w:left="283" w:hanging="283"/>
    </w:pPr>
  </w:style>
  <w:style w:type="paragraph" w:styleId="List2">
    <w:name w:val="List 2"/>
    <w:basedOn w:val="Normal"/>
    <w:semiHidden/>
    <w:rsid w:val="00480825"/>
    <w:pPr>
      <w:ind w:left="566" w:hanging="283"/>
    </w:pPr>
  </w:style>
  <w:style w:type="paragraph" w:styleId="List3">
    <w:name w:val="List 3"/>
    <w:basedOn w:val="Normal"/>
    <w:semiHidden/>
    <w:rsid w:val="00480825"/>
    <w:pPr>
      <w:ind w:left="849" w:hanging="283"/>
    </w:pPr>
  </w:style>
  <w:style w:type="paragraph" w:styleId="List4">
    <w:name w:val="List 4"/>
    <w:basedOn w:val="Normal"/>
    <w:semiHidden/>
    <w:rsid w:val="00480825"/>
    <w:pPr>
      <w:ind w:left="1132" w:hanging="283"/>
    </w:pPr>
  </w:style>
  <w:style w:type="paragraph" w:styleId="List5">
    <w:name w:val="List 5"/>
    <w:basedOn w:val="Normal"/>
    <w:semiHidden/>
    <w:rsid w:val="00480825"/>
    <w:pPr>
      <w:ind w:left="1415" w:hanging="283"/>
    </w:pPr>
  </w:style>
  <w:style w:type="paragraph" w:styleId="ListBullet">
    <w:name w:val="List Bullet"/>
    <w:basedOn w:val="Normal"/>
    <w:semiHidden/>
    <w:rsid w:val="00480825"/>
    <w:pPr>
      <w:numPr>
        <w:numId w:val="14"/>
      </w:numPr>
    </w:pPr>
  </w:style>
  <w:style w:type="paragraph" w:styleId="ListBullet2">
    <w:name w:val="List Bullet 2"/>
    <w:basedOn w:val="Normal"/>
    <w:semiHidden/>
    <w:rsid w:val="00480825"/>
    <w:pPr>
      <w:numPr>
        <w:numId w:val="15"/>
      </w:numPr>
    </w:pPr>
  </w:style>
  <w:style w:type="paragraph" w:styleId="ListBullet3">
    <w:name w:val="List Bullet 3"/>
    <w:basedOn w:val="Normal"/>
    <w:semiHidden/>
    <w:rsid w:val="00480825"/>
    <w:pPr>
      <w:numPr>
        <w:numId w:val="16"/>
      </w:numPr>
    </w:pPr>
  </w:style>
  <w:style w:type="paragraph" w:styleId="ListBullet4">
    <w:name w:val="List Bullet 4"/>
    <w:basedOn w:val="Normal"/>
    <w:semiHidden/>
    <w:rsid w:val="00480825"/>
    <w:pPr>
      <w:numPr>
        <w:numId w:val="17"/>
      </w:numPr>
    </w:pPr>
  </w:style>
  <w:style w:type="paragraph" w:styleId="ListBullet5">
    <w:name w:val="List Bullet 5"/>
    <w:basedOn w:val="Normal"/>
    <w:semiHidden/>
    <w:rsid w:val="00480825"/>
    <w:pPr>
      <w:numPr>
        <w:numId w:val="18"/>
      </w:numPr>
    </w:pPr>
  </w:style>
  <w:style w:type="paragraph" w:styleId="ListContinue">
    <w:name w:val="List Continue"/>
    <w:basedOn w:val="Normal"/>
    <w:semiHidden/>
    <w:rsid w:val="00480825"/>
    <w:pPr>
      <w:spacing w:after="120"/>
      <w:ind w:left="283"/>
    </w:pPr>
  </w:style>
  <w:style w:type="paragraph" w:styleId="ListContinue2">
    <w:name w:val="List Continue 2"/>
    <w:basedOn w:val="Normal"/>
    <w:semiHidden/>
    <w:rsid w:val="00480825"/>
    <w:pPr>
      <w:spacing w:after="120"/>
      <w:ind w:left="566"/>
    </w:pPr>
  </w:style>
  <w:style w:type="paragraph" w:styleId="ListContinue3">
    <w:name w:val="List Continue 3"/>
    <w:basedOn w:val="Normal"/>
    <w:semiHidden/>
    <w:rsid w:val="00480825"/>
    <w:pPr>
      <w:spacing w:after="120"/>
      <w:ind w:left="849"/>
    </w:pPr>
  </w:style>
  <w:style w:type="paragraph" w:styleId="ListContinue4">
    <w:name w:val="List Continue 4"/>
    <w:basedOn w:val="Normal"/>
    <w:semiHidden/>
    <w:rsid w:val="00480825"/>
    <w:pPr>
      <w:spacing w:after="120"/>
      <w:ind w:left="1132"/>
    </w:pPr>
  </w:style>
  <w:style w:type="paragraph" w:styleId="ListContinue5">
    <w:name w:val="List Continue 5"/>
    <w:basedOn w:val="Normal"/>
    <w:semiHidden/>
    <w:rsid w:val="00480825"/>
    <w:pPr>
      <w:spacing w:after="120"/>
      <w:ind w:left="1415"/>
    </w:pPr>
  </w:style>
  <w:style w:type="paragraph" w:styleId="ListNumber">
    <w:name w:val="List Number"/>
    <w:basedOn w:val="Normal"/>
    <w:semiHidden/>
    <w:rsid w:val="00480825"/>
    <w:pPr>
      <w:numPr>
        <w:numId w:val="19"/>
      </w:numPr>
    </w:pPr>
  </w:style>
  <w:style w:type="paragraph" w:styleId="ListNumber2">
    <w:name w:val="List Number 2"/>
    <w:basedOn w:val="Normal"/>
    <w:semiHidden/>
    <w:rsid w:val="00480825"/>
    <w:pPr>
      <w:numPr>
        <w:numId w:val="20"/>
      </w:numPr>
    </w:pPr>
  </w:style>
  <w:style w:type="paragraph" w:styleId="ListNumber3">
    <w:name w:val="List Number 3"/>
    <w:basedOn w:val="Normal"/>
    <w:semiHidden/>
    <w:rsid w:val="00480825"/>
    <w:pPr>
      <w:numPr>
        <w:numId w:val="21"/>
      </w:numPr>
    </w:pPr>
  </w:style>
  <w:style w:type="paragraph" w:styleId="ListNumber4">
    <w:name w:val="List Number 4"/>
    <w:basedOn w:val="Normal"/>
    <w:semiHidden/>
    <w:rsid w:val="00480825"/>
    <w:pPr>
      <w:numPr>
        <w:numId w:val="22"/>
      </w:numPr>
    </w:pPr>
  </w:style>
  <w:style w:type="paragraph" w:styleId="ListNumber5">
    <w:name w:val="List Number 5"/>
    <w:basedOn w:val="Normal"/>
    <w:semiHidden/>
    <w:rsid w:val="00480825"/>
    <w:pPr>
      <w:numPr>
        <w:numId w:val="23"/>
      </w:numPr>
    </w:pPr>
  </w:style>
  <w:style w:type="paragraph" w:styleId="MessageHeader">
    <w:name w:val="Message Header"/>
    <w:basedOn w:val="Normal"/>
    <w:semiHidden/>
    <w:rsid w:val="004808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Web">
    <w:name w:val="Normal (Web)"/>
    <w:basedOn w:val="Normal"/>
    <w:semiHidden/>
    <w:rsid w:val="00480825"/>
  </w:style>
  <w:style w:type="paragraph" w:styleId="NormalIndent">
    <w:name w:val="Normal Indent"/>
    <w:basedOn w:val="Normal"/>
    <w:semiHidden/>
    <w:rsid w:val="00480825"/>
    <w:pPr>
      <w:ind w:left="720"/>
    </w:pPr>
  </w:style>
  <w:style w:type="paragraph" w:styleId="NoteHeading">
    <w:name w:val="Note Heading"/>
    <w:basedOn w:val="Normal"/>
    <w:next w:val="Normal"/>
    <w:semiHidden/>
    <w:rsid w:val="00480825"/>
  </w:style>
  <w:style w:type="paragraph" w:styleId="PlainText">
    <w:name w:val="Plain Text"/>
    <w:basedOn w:val="Normal"/>
    <w:semiHidden/>
    <w:rsid w:val="00480825"/>
    <w:rPr>
      <w:rFonts w:ascii="Courier New" w:hAnsi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80825"/>
  </w:style>
  <w:style w:type="paragraph" w:styleId="Signature">
    <w:name w:val="Signature"/>
    <w:basedOn w:val="Normal"/>
    <w:semiHidden/>
    <w:rsid w:val="00480825"/>
    <w:pPr>
      <w:ind w:left="4252"/>
    </w:pPr>
  </w:style>
  <w:style w:type="character" w:styleId="Strong">
    <w:name w:val="Strong"/>
    <w:basedOn w:val="DefaultParagraphFont"/>
    <w:rsid w:val="00480825"/>
    <w:rPr>
      <w:b/>
      <w:bCs/>
    </w:rPr>
  </w:style>
  <w:style w:type="paragraph" w:styleId="Subtitle">
    <w:name w:val="Subtitle"/>
    <w:basedOn w:val="Normal"/>
    <w:rsid w:val="00480825"/>
    <w:pPr>
      <w:spacing w:after="60"/>
      <w:jc w:val="center"/>
      <w:outlineLvl w:val="1"/>
    </w:pPr>
    <w:rPr>
      <w:rFonts w:ascii="Arial" w:hAnsi="Arial"/>
    </w:rPr>
  </w:style>
  <w:style w:type="table" w:styleId="Table3Deffects1">
    <w:name w:val="Table 3D effects 1"/>
    <w:basedOn w:val="TableNormal"/>
    <w:semiHidden/>
    <w:rsid w:val="004808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808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808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808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808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808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808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808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808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808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808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808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808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808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808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808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808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8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808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808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808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808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808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808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808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808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808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808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808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808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808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808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808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808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808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808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8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808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808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808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rsid w:val="00480825"/>
    <w:pPr>
      <w:spacing w:before="240" w:after="60"/>
      <w:jc w:val="center"/>
      <w:outlineLvl w:val="0"/>
    </w:pPr>
    <w:rPr>
      <w:rFonts w:ascii="Arial" w:hAnsi="Arial"/>
      <w:b/>
      <w:bCs/>
      <w:kern w:val="28"/>
    </w:rPr>
  </w:style>
  <w:style w:type="paragraph" w:customStyle="1" w:styleId="Yiggo">
    <w:name w:val="Yiggo"/>
    <w:basedOn w:val="Normal"/>
    <w:rsid w:val="006A16B4"/>
    <w:pPr>
      <w:spacing w:line="360" w:lineRule="exact"/>
    </w:pPr>
    <w:rPr>
      <w:lang w:bidi="bo-BT"/>
    </w:rPr>
  </w:style>
  <w:style w:type="paragraph" w:customStyle="1" w:styleId="SideTitle">
    <w:name w:val="Side Title"/>
    <w:basedOn w:val="Normal"/>
    <w:qFormat/>
    <w:rsid w:val="007E31CA"/>
    <w:pPr>
      <w:tabs>
        <w:tab w:val="center" w:pos="1480"/>
        <w:tab w:val="right" w:pos="2960"/>
      </w:tabs>
    </w:pPr>
    <w:rPr>
      <w:noProof/>
      <w:sz w:val="22"/>
      <w:szCs w:val="22"/>
      <w:lang w:val="is-IS"/>
    </w:rPr>
  </w:style>
  <w:style w:type="character" w:customStyle="1" w:styleId="HeaderChar">
    <w:name w:val="Header Char"/>
    <w:basedOn w:val="DefaultParagraphFont"/>
    <w:link w:val="Header"/>
    <w:uiPriority w:val="99"/>
    <w:rsid w:val="00F066AF"/>
    <w:rPr>
      <w:rFonts w:ascii="Jomolhari" w:eastAsia="SimSun" w:hAnsi="Jomolhari" w:cs="Jomolhari"/>
      <w:lang w:val="en-GB" w:eastAsia="zh-CN" w:bidi="bo-CN"/>
    </w:rPr>
  </w:style>
  <w:style w:type="paragraph" w:customStyle="1" w:styleId="RightMargin">
    <w:name w:val="Right Margin"/>
    <w:basedOn w:val="SideTitle"/>
    <w:qFormat/>
    <w:rsid w:val="00B24BE8"/>
  </w:style>
  <w:style w:type="character" w:customStyle="1" w:styleId="Style1">
    <w:name w:val="Style1"/>
    <w:basedOn w:val="DefaultParagraphFont"/>
    <w:rsid w:val="00444112"/>
    <w:rPr>
      <w:rFonts w:ascii="Jomolhari" w:hAnsi="Jomolhari" w:cs="Jomolhari"/>
      <w:position w:val="4"/>
      <w:sz w:val="26"/>
      <w:szCs w:val="26"/>
    </w:rPr>
  </w:style>
  <w:style w:type="paragraph" w:customStyle="1" w:styleId="RomanPageNumber">
    <w:name w:val="Roman Page Number"/>
    <w:basedOn w:val="Normal"/>
    <w:semiHidden/>
    <w:rsid w:val="00BC014C"/>
    <w:pPr>
      <w:spacing w:line="220" w:lineRule="exact"/>
      <w:jc w:val="center"/>
    </w:pPr>
    <w:rPr>
      <w:rFonts w:ascii="Palatino Linotype" w:eastAsia="Times New Roman" w:hAnsi="Palatino Linotype"/>
      <w:sz w:val="20"/>
      <w:szCs w:val="20"/>
      <w:lang w:eastAsia="en-GB" w:bidi="bo-BT"/>
    </w:rPr>
  </w:style>
  <w:style w:type="paragraph" w:customStyle="1" w:styleId="MainTitle">
    <w:name w:val="Main Title"/>
    <w:basedOn w:val="Normal"/>
    <w:qFormat/>
    <w:rsid w:val="00C72962"/>
    <w:pPr>
      <w:spacing w:line="400" w:lineRule="exact"/>
      <w:jc w:val="center"/>
      <w:outlineLvl w:val="0"/>
    </w:pPr>
    <w:rPr>
      <w:rFonts w:eastAsia="Times New Roman"/>
      <w:noProof/>
      <w:lang w:eastAsia="en-GB"/>
    </w:rPr>
  </w:style>
  <w:style w:type="paragraph" w:customStyle="1" w:styleId="FolioNumber-titlepage">
    <w:name w:val="Folio Number - title page"/>
    <w:basedOn w:val="FolioNumber"/>
    <w:next w:val="FolioNumber"/>
    <w:qFormat/>
    <w:rsid w:val="00C84834"/>
    <w:pPr>
      <w:tabs>
        <w:tab w:val="center" w:pos="1440"/>
      </w:tabs>
      <w:spacing w:before="60" w:line="320" w:lineRule="exact"/>
      <w:jc w:val="center"/>
    </w:pPr>
    <w:rPr>
      <w:rFonts w:eastAsia="Times New Roman"/>
      <w:noProof/>
      <w:sz w:val="28"/>
      <w:szCs w:val="28"/>
      <w:lang w:val="is-IS" w:eastAsia="en-GB"/>
    </w:rPr>
  </w:style>
  <w:style w:type="character" w:customStyle="1" w:styleId="FolioNumberChar">
    <w:name w:val="Folio Number Char"/>
    <w:basedOn w:val="DefaultParagraphFont"/>
    <w:link w:val="FolioNumber"/>
    <w:rsid w:val="00C559F6"/>
    <w:rPr>
      <w:rFonts w:ascii="Jomolhari" w:eastAsia="SimSun" w:hAnsi="Jomolhari" w:cs="Jomolhari"/>
      <w:sz w:val="24"/>
      <w:szCs w:val="24"/>
      <w:lang w:val="en-GB" w:eastAsia="zh-CN" w:bidi="bo-BT"/>
    </w:rPr>
  </w:style>
  <w:style w:type="character" w:styleId="PlaceholderText">
    <w:name w:val="Placeholder Text"/>
    <w:basedOn w:val="DefaultParagraphFont"/>
    <w:uiPriority w:val="99"/>
    <w:semiHidden/>
    <w:rsid w:val="004C6B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nzin%20kunsang\AppData\Roaming\Microsoft\Templates\Simple%20Pecha%20(Jomolhari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Pecha (Jomolhari)</Template>
  <TotalTime>279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{/pages}</vt:lpstr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Pecha Template</dc:subject>
  <dc:creator>tenzin kunsang</dc:creator>
  <cp:keywords>Pecha</cp:keywords>
  <dc:description>Pecha Template for Jomolhari Font on A4 paper_x000d_
_x000d_
This work by Christopher J. Fynn is licensed under a Creative Commons Attribution-NonCommercial-ShareAlike 3.0 Unported License</dc:description>
  <cp:lastModifiedBy>tenzin kunsang</cp:lastModifiedBy>
  <cp:revision>42</cp:revision>
  <cp:lastPrinted>2013-01-26T15:33:00Z</cp:lastPrinted>
  <dcterms:created xsi:type="dcterms:W3CDTF">2025-06-10T09:53:00Z</dcterms:created>
  <dcterms:modified xsi:type="dcterms:W3CDTF">2025-06-10T15:37:00Z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1.01</vt:lpwstr>
  </property>
  <property fmtid="{D5CDD505-2E9C-101B-9397-08002B2CF9AE}" pid="3" name="License ">
    <vt:lpwstr>Creative Commons Attribution-NonCommercial-ShareAlike 3.0 Unported</vt:lpwstr>
  </property>
</Properties>
</file>