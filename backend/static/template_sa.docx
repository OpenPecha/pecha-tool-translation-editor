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E103" w14:textId="77777777" w:rsidR="00A231B7" w:rsidRDefault="0029720B" w:rsidP="00F45CB2">
      <w:pPr>
        <w:rPr>
          <w:color w:val="D6E3BC" w:themeColor="accent3" w:themeTint="66"/>
          <w:sz w:val="22"/>
          <w:szCs w:val="22"/>
        </w:rPr>
      </w:pPr>
      <w:r>
        <w:rPr>
          <w:noProof/>
          <w:color w:val="8064A2" w:themeColor="accent4"/>
          <w:sz w:val="28"/>
          <w:szCs w:val="28"/>
          <w:lang w:val="en-US"/>
        </w:rPr>
        <w:t>{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#</w:t>
      </w:r>
      <w:proofErr w:type="gramStart"/>
      <w:r w:rsidR="004560C9" w:rsidRPr="004560C9">
        <w:rPr>
          <w:noProof/>
          <w:color w:val="8064A2" w:themeColor="accent4"/>
          <w:sz w:val="28"/>
          <w:szCs w:val="28"/>
          <w:lang w:val="en-US"/>
        </w:rPr>
        <w:t>pages</w:t>
      </w:r>
      <w:r w:rsidR="004560C9" w:rsidRPr="0024251D">
        <w:rPr>
          <w:noProof/>
          <w:color w:val="D6E3BC" w:themeColor="accent3" w:themeTint="66"/>
          <w:sz w:val="28"/>
          <w:szCs w:val="28"/>
          <w:lang w:val="en-US"/>
        </w:rPr>
        <w:t>}</w:t>
      </w:r>
      <w:r w:rsidR="0036612F" w:rsidRPr="0024251D">
        <w:rPr>
          <w:color w:val="D6E3BC" w:themeColor="accent3" w:themeTint="66"/>
          <w:sz w:val="22"/>
          <w:szCs w:val="22"/>
        </w:rPr>
        <w:t>{</w:t>
      </w:r>
      <w:proofErr w:type="gramEnd"/>
      <w:r w:rsidR="0036612F" w:rsidRPr="0024251D">
        <w:rPr>
          <w:color w:val="D6E3BC" w:themeColor="accent3" w:themeTint="66"/>
          <w:sz w:val="22"/>
          <w:szCs w:val="22"/>
        </w:rPr>
        <w:t>#needsPageBreak}</w:t>
      </w:r>
    </w:p>
    <w:p w14:paraId="33F7D54C" w14:textId="77777777" w:rsidR="00AA589A" w:rsidRDefault="0036612F" w:rsidP="00F45CB2">
      <w:pPr>
        <w:rPr>
          <w:color w:val="D6E3BC" w:themeColor="accent3" w:themeTint="66"/>
          <w:sz w:val="22"/>
          <w:szCs w:val="22"/>
        </w:rPr>
      </w:pPr>
      <w:r w:rsidRPr="0024251D">
        <w:rPr>
          <w:color w:val="D6E3BC" w:themeColor="accent3" w:themeTint="66"/>
          <w:sz w:val="22"/>
          <w:szCs w:val="22"/>
        </w:rPr>
        <w:t>{@pageBreak}</w:t>
      </w:r>
    </w:p>
    <w:p w14:paraId="2CD90083" w14:textId="5E28BC41" w:rsidR="00271C40" w:rsidRPr="00561837" w:rsidRDefault="0036612F" w:rsidP="00F45CB2">
      <w:pPr>
        <w:spacing w:before="0"/>
        <w:contextualSpacing/>
        <w:rPr>
          <w:color w:val="EEECE1" w:themeColor="background2"/>
          <w:sz w:val="16"/>
          <w:szCs w:val="16"/>
        </w:rPr>
      </w:pPr>
      <w:r w:rsidRPr="0024251D">
        <w:rPr>
          <w:color w:val="D6E3BC" w:themeColor="accent3" w:themeTint="66"/>
          <w:sz w:val="22"/>
          <w:szCs w:val="22"/>
        </w:rPr>
        <w:t>{/</w:t>
      </w:r>
      <w:proofErr w:type="spellStart"/>
      <w:r w:rsidRPr="0024251D">
        <w:rPr>
          <w:color w:val="D6E3BC" w:themeColor="accent3" w:themeTint="66"/>
          <w:sz w:val="22"/>
          <w:szCs w:val="22"/>
        </w:rPr>
        <w:t>needsPageBrea</w:t>
      </w:r>
      <w:r w:rsidR="0011507B">
        <w:rPr>
          <w:color w:val="D6E3BC" w:themeColor="accent3" w:themeTint="66"/>
          <w:sz w:val="22"/>
          <w:szCs w:val="22"/>
        </w:rPr>
        <w:t>k</w:t>
      </w:r>
      <w:proofErr w:type="spellEnd"/>
      <w:r w:rsidR="0011507B">
        <w:rPr>
          <w:color w:val="D6E3BC" w:themeColor="accent3" w:themeTint="66"/>
          <w:sz w:val="22"/>
          <w:szCs w:val="22"/>
        </w:rPr>
        <w:t>}</w:t>
      </w:r>
      <w:r w:rsidR="0011507B">
        <w:rPr>
          <w:color w:val="FFFFFF" w:themeColor="background1"/>
          <w:sz w:val="20"/>
          <w:szCs w:val="20"/>
        </w:rPr>
        <w:t xml:space="preserve"> </w:t>
      </w:r>
      <w:r w:rsidR="00B1471D" w:rsidRPr="00561837">
        <w:rPr>
          <w:color w:val="EEECE1" w:themeColor="background2"/>
          <w:sz w:val="16"/>
          <w:szCs w:val="16"/>
        </w:rPr>
        <w:t>{source}</w:t>
      </w:r>
    </w:p>
    <w:p w14:paraId="3512685C" w14:textId="22F5054C" w:rsidR="00727A17" w:rsidRPr="00AA589A" w:rsidRDefault="000266A2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  <w:r w:rsidRPr="00271C40">
        <w:rPr>
          <w:color w:val="EEECE1" w:themeColor="background2"/>
          <w:sz w:val="28"/>
          <w:szCs w:val="28"/>
        </w:rPr>
        <w:br/>
      </w:r>
      <w:r w:rsidR="00FF7B53" w:rsidRPr="00A5247C">
        <w:rPr>
          <w:noProof/>
          <w:color w:val="7F7F7F" w:themeColor="text1" w:themeTint="80"/>
          <w:sz w:val="24"/>
          <w:szCs w:val="24"/>
          <w:lang w:val="en-US"/>
        </w:rPr>
        <w:t>{</w:t>
      </w:r>
      <w:r w:rsidR="004560C9" w:rsidRPr="00A5247C">
        <w:rPr>
          <w:noProof/>
          <w:color w:val="7F7F7F" w:themeColor="text1" w:themeTint="80"/>
          <w:sz w:val="24"/>
          <w:szCs w:val="24"/>
          <w:lang w:val="en-US"/>
        </w:rPr>
        <w:t>translation</w:t>
      </w:r>
      <w:r w:rsidR="00FF7B53" w:rsidRPr="00A5247C">
        <w:rPr>
          <w:noProof/>
          <w:color w:val="7F7F7F" w:themeColor="text1" w:themeTint="80"/>
          <w:sz w:val="24"/>
          <w:szCs w:val="24"/>
          <w:lang w:val="en-US"/>
        </w:rPr>
        <w:t>}</w:t>
      </w:r>
      <w:r w:rsidR="007B534B" w:rsidRPr="007B7D85">
        <w:rPr>
          <w:color w:val="7F7F7F" w:themeColor="text1" w:themeTint="80"/>
        </w:rPr>
        <w:t xml:space="preserve"> </w:t>
      </w:r>
      <w:r w:rsidR="009C1D40" w:rsidRPr="004560C9">
        <w:rPr>
          <w:noProof/>
          <w:color w:val="8064A2" w:themeColor="accent4"/>
          <w:sz w:val="28"/>
          <w:szCs w:val="28"/>
          <w:lang w:val="en-US"/>
        </w:rPr>
        <w:t>{/</w:t>
      </w:r>
      <w:r w:rsidR="009C1D40">
        <w:rPr>
          <w:noProof/>
          <w:color w:val="8064A2" w:themeColor="accent4"/>
          <w:sz w:val="28"/>
          <w:szCs w:val="28"/>
          <w:lang w:val="en-US"/>
        </w:rPr>
        <w:t>p</w:t>
      </w:r>
      <w:r w:rsidR="004560C9" w:rsidRPr="004560C9">
        <w:rPr>
          <w:bCs/>
          <w:noProof/>
          <w:color w:val="8064A2" w:themeColor="accent4"/>
          <w:sz w:val="28"/>
          <w:szCs w:val="28"/>
          <w:lang w:val="en-US"/>
        </w:rPr>
        <w:t>ages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}</w:t>
      </w:r>
    </w:p>
    <w:p w14:paraId="56D322D0" w14:textId="77777777" w:rsidR="00A5247C" w:rsidRPr="00AA589A" w:rsidRDefault="00A5247C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</w:p>
    <w:sectPr w:rsidR="00A5247C" w:rsidRPr="00AA589A" w:rsidSect="007D364B">
      <w:headerReference w:type="even" r:id="rId8"/>
      <w:headerReference w:type="default" r:id="rId9"/>
      <w:headerReference w:type="first" r:id="rId10"/>
      <w:pgSz w:w="16834" w:h="5040" w:orient="landscape" w:code="180"/>
      <w:pgMar w:top="1134" w:right="1808" w:bottom="1135" w:left="1860" w:header="397" w:footer="448" w:gutter="0"/>
      <w:cols w:space="708"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AA75A" w14:textId="77777777" w:rsidR="00CB52A3" w:rsidRDefault="00CB52A3">
      <w:r>
        <w:separator/>
      </w:r>
    </w:p>
  </w:endnote>
  <w:endnote w:type="continuationSeparator" w:id="0">
    <w:p w14:paraId="09153D48" w14:textId="77777777" w:rsidR="00CB52A3" w:rsidRDefault="00CB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65EE5" w14:textId="77777777" w:rsidR="00CB52A3" w:rsidRDefault="00CB52A3">
      <w:r>
        <w:separator/>
      </w:r>
    </w:p>
  </w:footnote>
  <w:footnote w:type="continuationSeparator" w:id="0">
    <w:p w14:paraId="1387E066" w14:textId="77777777" w:rsidR="00CB52A3" w:rsidRDefault="00CB5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32EC" w14:textId="594F8CA9" w:rsidR="00C36D5B" w:rsidRDefault="00C022F1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842DBC4" wp14:editId="4CF1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7493656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506C5CA8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F172FB5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78DF4FF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6BFC7DA0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82B8AD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2DBC4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506C5CA8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F172FB5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78DF4FF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6BFC7DA0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682B8AD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3415" w14:textId="14CBC4F1" w:rsidR="00C36D5B" w:rsidRPr="00926CF7" w:rsidRDefault="00C022F1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F5D54D" wp14:editId="6075730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0687232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5BDFA" w14:textId="2E7FED80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54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1B25BDFA" w14:textId="2E7FED80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5D04E8C7" wp14:editId="4D1A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91949363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80B9217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237205D6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6856B383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131A17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EF069F9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4E8C7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&#13;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80B9217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237205D6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6856B383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131A17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EF069F9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4C6E" w14:textId="4297168D" w:rsidR="00C36D5B" w:rsidRPr="00D30790" w:rsidRDefault="00C022F1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62F329" wp14:editId="7922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331704931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937D8BD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7216576A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5E246FD9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36E3B8DD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4E82BE6C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F32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937D8BD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7216576A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5E246FD9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36E3B8DD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4E82BE6C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33392804">
    <w:abstractNumId w:val="23"/>
  </w:num>
  <w:num w:numId="2" w16cid:durableId="687171166">
    <w:abstractNumId w:val="22"/>
  </w:num>
  <w:num w:numId="3" w16cid:durableId="1437940849">
    <w:abstractNumId w:val="19"/>
  </w:num>
  <w:num w:numId="4" w16cid:durableId="351614806">
    <w:abstractNumId w:val="15"/>
  </w:num>
  <w:num w:numId="5" w16cid:durableId="141503053">
    <w:abstractNumId w:val="17"/>
  </w:num>
  <w:num w:numId="6" w16cid:durableId="1364135073">
    <w:abstractNumId w:val="25"/>
  </w:num>
  <w:num w:numId="7" w16cid:durableId="1774588061">
    <w:abstractNumId w:val="12"/>
  </w:num>
  <w:num w:numId="8" w16cid:durableId="1387337308">
    <w:abstractNumId w:val="16"/>
  </w:num>
  <w:num w:numId="9" w16cid:durableId="215625876">
    <w:abstractNumId w:val="11"/>
  </w:num>
  <w:num w:numId="10" w16cid:durableId="1407530960">
    <w:abstractNumId w:val="24"/>
  </w:num>
  <w:num w:numId="11" w16cid:durableId="1496258423">
    <w:abstractNumId w:val="10"/>
  </w:num>
  <w:num w:numId="12" w16cid:durableId="1510634492">
    <w:abstractNumId w:val="20"/>
  </w:num>
  <w:num w:numId="13" w16cid:durableId="1816140077">
    <w:abstractNumId w:val="18"/>
  </w:num>
  <w:num w:numId="14" w16cid:durableId="1841892447">
    <w:abstractNumId w:val="9"/>
  </w:num>
  <w:num w:numId="15" w16cid:durableId="405736062">
    <w:abstractNumId w:val="7"/>
  </w:num>
  <w:num w:numId="16" w16cid:durableId="1843659086">
    <w:abstractNumId w:val="6"/>
  </w:num>
  <w:num w:numId="17" w16cid:durableId="513879464">
    <w:abstractNumId w:val="5"/>
  </w:num>
  <w:num w:numId="18" w16cid:durableId="683290012">
    <w:abstractNumId w:val="4"/>
  </w:num>
  <w:num w:numId="19" w16cid:durableId="1586841741">
    <w:abstractNumId w:val="8"/>
  </w:num>
  <w:num w:numId="20" w16cid:durableId="631057637">
    <w:abstractNumId w:val="3"/>
  </w:num>
  <w:num w:numId="21" w16cid:durableId="426122906">
    <w:abstractNumId w:val="2"/>
  </w:num>
  <w:num w:numId="22" w16cid:durableId="800343922">
    <w:abstractNumId w:val="1"/>
  </w:num>
  <w:num w:numId="23" w16cid:durableId="102071532">
    <w:abstractNumId w:val="0"/>
  </w:num>
  <w:num w:numId="24" w16cid:durableId="288904374">
    <w:abstractNumId w:val="13"/>
  </w:num>
  <w:num w:numId="25" w16cid:durableId="30154458">
    <w:abstractNumId w:val="14"/>
  </w:num>
  <w:num w:numId="26" w16cid:durableId="1261261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022F1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66A2"/>
    <w:rsid w:val="00027F80"/>
    <w:rsid w:val="00034ABC"/>
    <w:rsid w:val="000406F7"/>
    <w:rsid w:val="00043FF7"/>
    <w:rsid w:val="00052114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E6EB4"/>
    <w:rsid w:val="000F1C71"/>
    <w:rsid w:val="000F7261"/>
    <w:rsid w:val="00101CD7"/>
    <w:rsid w:val="00105191"/>
    <w:rsid w:val="00106763"/>
    <w:rsid w:val="00107732"/>
    <w:rsid w:val="00110475"/>
    <w:rsid w:val="00111572"/>
    <w:rsid w:val="00112ED8"/>
    <w:rsid w:val="0011507B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61791"/>
    <w:rsid w:val="00174257"/>
    <w:rsid w:val="001845AE"/>
    <w:rsid w:val="001870A7"/>
    <w:rsid w:val="00193808"/>
    <w:rsid w:val="00196A9A"/>
    <w:rsid w:val="001A1098"/>
    <w:rsid w:val="001A54B9"/>
    <w:rsid w:val="001B194E"/>
    <w:rsid w:val="001B7538"/>
    <w:rsid w:val="001B7E49"/>
    <w:rsid w:val="001C2B89"/>
    <w:rsid w:val="001C65CD"/>
    <w:rsid w:val="001D46C7"/>
    <w:rsid w:val="001D6408"/>
    <w:rsid w:val="001D7C1E"/>
    <w:rsid w:val="001E64F3"/>
    <w:rsid w:val="001E781E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4251D"/>
    <w:rsid w:val="002527C4"/>
    <w:rsid w:val="0025484A"/>
    <w:rsid w:val="00262964"/>
    <w:rsid w:val="0026722E"/>
    <w:rsid w:val="002677C4"/>
    <w:rsid w:val="00271079"/>
    <w:rsid w:val="00271C40"/>
    <w:rsid w:val="00272A06"/>
    <w:rsid w:val="002807B2"/>
    <w:rsid w:val="00282393"/>
    <w:rsid w:val="00286377"/>
    <w:rsid w:val="00291EB0"/>
    <w:rsid w:val="00292B01"/>
    <w:rsid w:val="00292E1F"/>
    <w:rsid w:val="0029720B"/>
    <w:rsid w:val="002A5D7D"/>
    <w:rsid w:val="002B0F3E"/>
    <w:rsid w:val="002B1D03"/>
    <w:rsid w:val="002B7670"/>
    <w:rsid w:val="002C01E8"/>
    <w:rsid w:val="002C55DD"/>
    <w:rsid w:val="002C6C40"/>
    <w:rsid w:val="002D28D1"/>
    <w:rsid w:val="002D43C4"/>
    <w:rsid w:val="002E126F"/>
    <w:rsid w:val="002E2027"/>
    <w:rsid w:val="002E205B"/>
    <w:rsid w:val="002E27B3"/>
    <w:rsid w:val="002E3B68"/>
    <w:rsid w:val="002E6ED0"/>
    <w:rsid w:val="002F05EF"/>
    <w:rsid w:val="002F2603"/>
    <w:rsid w:val="00305110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6612F"/>
    <w:rsid w:val="003801E1"/>
    <w:rsid w:val="0038331B"/>
    <w:rsid w:val="00386A90"/>
    <w:rsid w:val="00390B13"/>
    <w:rsid w:val="00390E9E"/>
    <w:rsid w:val="003A5C25"/>
    <w:rsid w:val="003B0A5B"/>
    <w:rsid w:val="003B1E6D"/>
    <w:rsid w:val="003B2574"/>
    <w:rsid w:val="003D0C3D"/>
    <w:rsid w:val="003D22C2"/>
    <w:rsid w:val="003D3077"/>
    <w:rsid w:val="003F02AE"/>
    <w:rsid w:val="003F1EFC"/>
    <w:rsid w:val="003F6577"/>
    <w:rsid w:val="00413C64"/>
    <w:rsid w:val="00413F82"/>
    <w:rsid w:val="00424B96"/>
    <w:rsid w:val="004360B9"/>
    <w:rsid w:val="004401CE"/>
    <w:rsid w:val="0044249A"/>
    <w:rsid w:val="00444112"/>
    <w:rsid w:val="0044568B"/>
    <w:rsid w:val="00451F19"/>
    <w:rsid w:val="004560C9"/>
    <w:rsid w:val="0046225C"/>
    <w:rsid w:val="0046443D"/>
    <w:rsid w:val="00480825"/>
    <w:rsid w:val="0049710A"/>
    <w:rsid w:val="00497CE0"/>
    <w:rsid w:val="004A1536"/>
    <w:rsid w:val="004A7EBA"/>
    <w:rsid w:val="004B02D1"/>
    <w:rsid w:val="004B5045"/>
    <w:rsid w:val="004C5952"/>
    <w:rsid w:val="004D01C7"/>
    <w:rsid w:val="004D3FD5"/>
    <w:rsid w:val="004D72A4"/>
    <w:rsid w:val="004E01A9"/>
    <w:rsid w:val="004E2180"/>
    <w:rsid w:val="004E67C5"/>
    <w:rsid w:val="004E74A7"/>
    <w:rsid w:val="004F47BE"/>
    <w:rsid w:val="0050542A"/>
    <w:rsid w:val="0050776A"/>
    <w:rsid w:val="005078A8"/>
    <w:rsid w:val="005102D6"/>
    <w:rsid w:val="0052652A"/>
    <w:rsid w:val="005364A5"/>
    <w:rsid w:val="0054476F"/>
    <w:rsid w:val="00551957"/>
    <w:rsid w:val="005529D3"/>
    <w:rsid w:val="0055386D"/>
    <w:rsid w:val="00561837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0971"/>
    <w:rsid w:val="005B566D"/>
    <w:rsid w:val="005C0A01"/>
    <w:rsid w:val="005D2A14"/>
    <w:rsid w:val="005D6D2E"/>
    <w:rsid w:val="005E275D"/>
    <w:rsid w:val="005E67FB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230E"/>
    <w:rsid w:val="00646942"/>
    <w:rsid w:val="0065181A"/>
    <w:rsid w:val="00651A04"/>
    <w:rsid w:val="0065624C"/>
    <w:rsid w:val="006639C7"/>
    <w:rsid w:val="00664871"/>
    <w:rsid w:val="006713FF"/>
    <w:rsid w:val="00681A47"/>
    <w:rsid w:val="00681D6E"/>
    <w:rsid w:val="00691000"/>
    <w:rsid w:val="00693EA9"/>
    <w:rsid w:val="00694C49"/>
    <w:rsid w:val="006A16B4"/>
    <w:rsid w:val="006A775E"/>
    <w:rsid w:val="006B0444"/>
    <w:rsid w:val="006C0434"/>
    <w:rsid w:val="006C17B7"/>
    <w:rsid w:val="006C4F22"/>
    <w:rsid w:val="006C512E"/>
    <w:rsid w:val="006D1DD5"/>
    <w:rsid w:val="006E4F5C"/>
    <w:rsid w:val="006F59AD"/>
    <w:rsid w:val="006F5F9C"/>
    <w:rsid w:val="0070154E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67F01"/>
    <w:rsid w:val="0077160E"/>
    <w:rsid w:val="00772E5F"/>
    <w:rsid w:val="00781429"/>
    <w:rsid w:val="00784950"/>
    <w:rsid w:val="0079704F"/>
    <w:rsid w:val="00797680"/>
    <w:rsid w:val="00797C68"/>
    <w:rsid w:val="007B30F5"/>
    <w:rsid w:val="007B534B"/>
    <w:rsid w:val="007B652E"/>
    <w:rsid w:val="007B7D85"/>
    <w:rsid w:val="007C0E83"/>
    <w:rsid w:val="007C0ECE"/>
    <w:rsid w:val="007C1197"/>
    <w:rsid w:val="007C396E"/>
    <w:rsid w:val="007C577E"/>
    <w:rsid w:val="007D1184"/>
    <w:rsid w:val="007D1A72"/>
    <w:rsid w:val="007D2074"/>
    <w:rsid w:val="007D364B"/>
    <w:rsid w:val="007D654E"/>
    <w:rsid w:val="007D6656"/>
    <w:rsid w:val="007E06DE"/>
    <w:rsid w:val="007E2FE3"/>
    <w:rsid w:val="007E31CA"/>
    <w:rsid w:val="007E4A34"/>
    <w:rsid w:val="007E5773"/>
    <w:rsid w:val="007F1921"/>
    <w:rsid w:val="007F5D42"/>
    <w:rsid w:val="007F7D0E"/>
    <w:rsid w:val="0080300F"/>
    <w:rsid w:val="00804665"/>
    <w:rsid w:val="008132BD"/>
    <w:rsid w:val="008159F1"/>
    <w:rsid w:val="00822CB4"/>
    <w:rsid w:val="0082607A"/>
    <w:rsid w:val="00827A2F"/>
    <w:rsid w:val="008305C8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86BC7"/>
    <w:rsid w:val="0089190A"/>
    <w:rsid w:val="00894B89"/>
    <w:rsid w:val="0089724A"/>
    <w:rsid w:val="008A0134"/>
    <w:rsid w:val="008B2781"/>
    <w:rsid w:val="008B4ADA"/>
    <w:rsid w:val="008B597E"/>
    <w:rsid w:val="008C2AD6"/>
    <w:rsid w:val="008C6227"/>
    <w:rsid w:val="008D152A"/>
    <w:rsid w:val="008D2E78"/>
    <w:rsid w:val="008E1A68"/>
    <w:rsid w:val="008E4A66"/>
    <w:rsid w:val="008F25C8"/>
    <w:rsid w:val="0091050C"/>
    <w:rsid w:val="00911A48"/>
    <w:rsid w:val="00914BCE"/>
    <w:rsid w:val="00916C70"/>
    <w:rsid w:val="009253DF"/>
    <w:rsid w:val="00926CF7"/>
    <w:rsid w:val="009334C9"/>
    <w:rsid w:val="00942883"/>
    <w:rsid w:val="009447E8"/>
    <w:rsid w:val="009453A3"/>
    <w:rsid w:val="009454F9"/>
    <w:rsid w:val="00947C8D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1D40"/>
    <w:rsid w:val="009C408B"/>
    <w:rsid w:val="009C5478"/>
    <w:rsid w:val="009C6644"/>
    <w:rsid w:val="009D289C"/>
    <w:rsid w:val="009D5BEC"/>
    <w:rsid w:val="009D60BD"/>
    <w:rsid w:val="009D66FC"/>
    <w:rsid w:val="009E21F5"/>
    <w:rsid w:val="009F1882"/>
    <w:rsid w:val="009F6155"/>
    <w:rsid w:val="00A01F02"/>
    <w:rsid w:val="00A02116"/>
    <w:rsid w:val="00A12796"/>
    <w:rsid w:val="00A14D45"/>
    <w:rsid w:val="00A2122E"/>
    <w:rsid w:val="00A231B7"/>
    <w:rsid w:val="00A25019"/>
    <w:rsid w:val="00A455FF"/>
    <w:rsid w:val="00A5244C"/>
    <w:rsid w:val="00A5247C"/>
    <w:rsid w:val="00A7679A"/>
    <w:rsid w:val="00A83A9A"/>
    <w:rsid w:val="00A84B82"/>
    <w:rsid w:val="00A84C7F"/>
    <w:rsid w:val="00A9246B"/>
    <w:rsid w:val="00AA0777"/>
    <w:rsid w:val="00AA589A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471D"/>
    <w:rsid w:val="00B158F7"/>
    <w:rsid w:val="00B15B7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5864"/>
    <w:rsid w:val="00B661B1"/>
    <w:rsid w:val="00B73D9E"/>
    <w:rsid w:val="00B75EBB"/>
    <w:rsid w:val="00B81F41"/>
    <w:rsid w:val="00B918E7"/>
    <w:rsid w:val="00B91A2D"/>
    <w:rsid w:val="00B93F13"/>
    <w:rsid w:val="00B95C84"/>
    <w:rsid w:val="00B96897"/>
    <w:rsid w:val="00B97ACD"/>
    <w:rsid w:val="00B97EC4"/>
    <w:rsid w:val="00BA77C1"/>
    <w:rsid w:val="00BB0AB7"/>
    <w:rsid w:val="00BB3CC7"/>
    <w:rsid w:val="00BC014C"/>
    <w:rsid w:val="00BC2B79"/>
    <w:rsid w:val="00BD28A0"/>
    <w:rsid w:val="00BD5789"/>
    <w:rsid w:val="00BE2A9A"/>
    <w:rsid w:val="00BE331F"/>
    <w:rsid w:val="00BE49B8"/>
    <w:rsid w:val="00BE569F"/>
    <w:rsid w:val="00BE7895"/>
    <w:rsid w:val="00BF0E94"/>
    <w:rsid w:val="00BF39D8"/>
    <w:rsid w:val="00C022F1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2A96"/>
    <w:rsid w:val="00C84834"/>
    <w:rsid w:val="00C84C04"/>
    <w:rsid w:val="00C84E58"/>
    <w:rsid w:val="00C84FC8"/>
    <w:rsid w:val="00C86ACC"/>
    <w:rsid w:val="00C92E7B"/>
    <w:rsid w:val="00CA0A55"/>
    <w:rsid w:val="00CA1FF1"/>
    <w:rsid w:val="00CA4EC6"/>
    <w:rsid w:val="00CB52A3"/>
    <w:rsid w:val="00CB543F"/>
    <w:rsid w:val="00CD32A8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2652A"/>
    <w:rsid w:val="00D30790"/>
    <w:rsid w:val="00D319BE"/>
    <w:rsid w:val="00D32A1F"/>
    <w:rsid w:val="00D35E7C"/>
    <w:rsid w:val="00D446A0"/>
    <w:rsid w:val="00D45DBD"/>
    <w:rsid w:val="00D46F2D"/>
    <w:rsid w:val="00D510BA"/>
    <w:rsid w:val="00D60310"/>
    <w:rsid w:val="00D61677"/>
    <w:rsid w:val="00D66C5E"/>
    <w:rsid w:val="00D70A51"/>
    <w:rsid w:val="00D738F3"/>
    <w:rsid w:val="00D7773A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62B8"/>
    <w:rsid w:val="00E67986"/>
    <w:rsid w:val="00E7085B"/>
    <w:rsid w:val="00E71E06"/>
    <w:rsid w:val="00E72EAD"/>
    <w:rsid w:val="00E77D54"/>
    <w:rsid w:val="00E8236A"/>
    <w:rsid w:val="00EB37C3"/>
    <w:rsid w:val="00EB47F6"/>
    <w:rsid w:val="00EC12D1"/>
    <w:rsid w:val="00ED1C11"/>
    <w:rsid w:val="00ED32C3"/>
    <w:rsid w:val="00ED4C66"/>
    <w:rsid w:val="00ED74A2"/>
    <w:rsid w:val="00EE1C89"/>
    <w:rsid w:val="00EE25E7"/>
    <w:rsid w:val="00EE30E0"/>
    <w:rsid w:val="00EF42B9"/>
    <w:rsid w:val="00EF776B"/>
    <w:rsid w:val="00F02393"/>
    <w:rsid w:val="00F037FD"/>
    <w:rsid w:val="00F0507D"/>
    <w:rsid w:val="00F05D5B"/>
    <w:rsid w:val="00F066AF"/>
    <w:rsid w:val="00F06FAC"/>
    <w:rsid w:val="00F11627"/>
    <w:rsid w:val="00F11E56"/>
    <w:rsid w:val="00F308E7"/>
    <w:rsid w:val="00F30F95"/>
    <w:rsid w:val="00F32B65"/>
    <w:rsid w:val="00F34832"/>
    <w:rsid w:val="00F40914"/>
    <w:rsid w:val="00F45CB2"/>
    <w:rsid w:val="00F46D47"/>
    <w:rsid w:val="00F5063F"/>
    <w:rsid w:val="00F527D7"/>
    <w:rsid w:val="00F60B9A"/>
    <w:rsid w:val="00F6449C"/>
    <w:rsid w:val="00F64A87"/>
    <w:rsid w:val="00F668ED"/>
    <w:rsid w:val="00F80FA9"/>
    <w:rsid w:val="00F82F69"/>
    <w:rsid w:val="00F83D10"/>
    <w:rsid w:val="00F90362"/>
    <w:rsid w:val="00F90C82"/>
    <w:rsid w:val="00F963B5"/>
    <w:rsid w:val="00FA32DB"/>
    <w:rsid w:val="00FA4A0F"/>
    <w:rsid w:val="00FB5214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F30E0"/>
  <w15:docId w15:val="{A12F3A60-0A76-4901-9993-BDD6BD6C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zin%20kunsang\AppData\Roaming\Microsoft\Templates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564F-54C4-4426-8C51-33B115C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C:\Users\tenzin kunsang\AppData\Roaming\Microsoft\Templates\Simple Pecha (Jomolhari).dotm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karma tsering</cp:lastModifiedBy>
  <cp:revision>3</cp:revision>
  <cp:lastPrinted>2013-01-26T15:33:00Z</cp:lastPrinted>
  <dcterms:created xsi:type="dcterms:W3CDTF">2025-09-02T05:07:00Z</dcterms:created>
  <dcterms:modified xsi:type="dcterms:W3CDTF">2025-09-02T05:21:00Z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